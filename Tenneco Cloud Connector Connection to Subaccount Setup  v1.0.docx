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6184" w14:textId="77777777" w:rsidR="005307E8" w:rsidRPr="001303F3" w:rsidRDefault="005307E8">
      <w:pPr>
        <w:pStyle w:val="Footer"/>
        <w:tabs>
          <w:tab w:val="clear" w:pos="4320"/>
          <w:tab w:val="clear" w:pos="8640"/>
        </w:tabs>
        <w:ind w:left="0"/>
        <w:rPr>
          <w:lang w:val="en-US"/>
        </w:rPr>
      </w:pPr>
    </w:p>
    <w:p w14:paraId="588AC670" w14:textId="77777777" w:rsidR="005307E8" w:rsidRPr="001303F3" w:rsidRDefault="005307E8" w:rsidP="00372260">
      <w:pPr>
        <w:ind w:left="0"/>
        <w:rPr>
          <w:b/>
          <w:sz w:val="28"/>
          <w:lang w:val="en-US"/>
        </w:rPr>
      </w:pPr>
    </w:p>
    <w:p w14:paraId="5EEBAD73" w14:textId="77777777" w:rsidR="005307E8" w:rsidRPr="001303F3" w:rsidRDefault="005307E8" w:rsidP="00372260">
      <w:pPr>
        <w:pStyle w:val="Heading4"/>
        <w:numPr>
          <w:ilvl w:val="0"/>
          <w:numId w:val="0"/>
        </w:numPr>
        <w:rPr>
          <w:lang w:val="en-US"/>
        </w:rPr>
      </w:pPr>
    </w:p>
    <w:p w14:paraId="1269EACC" w14:textId="77777777" w:rsidR="005307E8" w:rsidRPr="001303F3" w:rsidRDefault="005307E8" w:rsidP="00372260">
      <w:pPr>
        <w:ind w:left="0"/>
        <w:rPr>
          <w:b/>
          <w:sz w:val="28"/>
          <w:lang w:val="en-US"/>
        </w:rPr>
      </w:pPr>
    </w:p>
    <w:p w14:paraId="04615BAB" w14:textId="77777777" w:rsidR="005307E8" w:rsidRPr="001303F3" w:rsidRDefault="005307E8">
      <w:pPr>
        <w:pStyle w:val="DocDistributionTitles"/>
        <w:jc w:val="center"/>
      </w:pPr>
    </w:p>
    <w:p w14:paraId="26067482" w14:textId="77777777" w:rsidR="005307E8" w:rsidRPr="001303F3" w:rsidRDefault="005307E8">
      <w:pPr>
        <w:pStyle w:val="DocDistributionTitles"/>
        <w:jc w:val="center"/>
      </w:pPr>
    </w:p>
    <w:p w14:paraId="60B05A58" w14:textId="77777777" w:rsidR="005307E8" w:rsidRPr="001303F3" w:rsidRDefault="005307E8">
      <w:pPr>
        <w:pStyle w:val="DocDistributionTitles"/>
        <w:jc w:val="center"/>
      </w:pPr>
    </w:p>
    <w:p w14:paraId="6886C7DE" w14:textId="77777777" w:rsidR="005307E8" w:rsidRPr="001303F3" w:rsidRDefault="005307E8">
      <w:pPr>
        <w:pStyle w:val="DocDistributionTitles"/>
        <w:jc w:val="center"/>
      </w:pPr>
    </w:p>
    <w:p w14:paraId="64FF6DCC" w14:textId="025653F6" w:rsidR="005307E8" w:rsidRPr="001303F3" w:rsidRDefault="005F09BC">
      <w:pPr>
        <w:rPr>
          <w:b/>
          <w:sz w:val="28"/>
          <w:lang w:val="en-US"/>
        </w:rPr>
      </w:pPr>
      <w:r w:rsidRPr="005F09BC">
        <w:rPr>
          <w:b/>
          <w:bCs/>
          <w:sz w:val="56"/>
          <w:szCs w:val="56"/>
        </w:rPr>
        <w:t>Tenneco Cloud Connector Connection to Subaccount Setup</w:t>
      </w:r>
    </w:p>
    <w:p w14:paraId="36240F4A" w14:textId="77777777" w:rsidR="005307E8" w:rsidRPr="001303F3" w:rsidRDefault="005307E8">
      <w:pPr>
        <w:rPr>
          <w:lang w:val="en-US"/>
        </w:rPr>
      </w:pPr>
    </w:p>
    <w:p w14:paraId="206B5E1B" w14:textId="77777777" w:rsidR="005307E8" w:rsidRPr="001303F3" w:rsidRDefault="005307E8">
      <w:pPr>
        <w:jc w:val="center"/>
        <w:rPr>
          <w:lang w:val="en-US"/>
        </w:rPr>
      </w:pPr>
    </w:p>
    <w:p w14:paraId="5205EB94" w14:textId="77777777" w:rsidR="005307E8" w:rsidRPr="001303F3" w:rsidRDefault="005307E8">
      <w:pPr>
        <w:rPr>
          <w:lang w:val="en-US"/>
        </w:rPr>
      </w:pPr>
    </w:p>
    <w:p w14:paraId="482B6854" w14:textId="77777777" w:rsidR="005307E8" w:rsidRPr="001303F3" w:rsidRDefault="005307E8">
      <w:pPr>
        <w:rPr>
          <w:lang w:val="en-US"/>
        </w:rPr>
        <w:sectPr w:rsidR="005307E8" w:rsidRPr="001303F3">
          <w:headerReference w:type="default" r:id="rId11"/>
          <w:pgSz w:w="11906" w:h="16838" w:code="9"/>
          <w:pgMar w:top="1021" w:right="1440" w:bottom="510" w:left="1440" w:header="227" w:footer="227" w:gutter="0"/>
          <w:cols w:space="720"/>
        </w:sectPr>
      </w:pPr>
    </w:p>
    <w:p w14:paraId="444E3702" w14:textId="77777777" w:rsidR="005307E8" w:rsidRPr="001303F3" w:rsidRDefault="005307E8">
      <w:pPr>
        <w:pStyle w:val="DocDistributionTitles"/>
        <w:ind w:left="0"/>
      </w:pPr>
      <w:bookmarkStart w:id="0" w:name="_Toc446126522"/>
      <w:bookmarkStart w:id="1" w:name="_Toc446129832"/>
      <w:r w:rsidRPr="001303F3">
        <w:lastRenderedPageBreak/>
        <w:t>Document histor</w:t>
      </w:r>
      <w:bookmarkEnd w:id="0"/>
      <w:bookmarkEnd w:id="1"/>
      <w:r w:rsidRPr="001303F3"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160"/>
        <w:gridCol w:w="2160"/>
      </w:tblGrid>
      <w:tr w:rsidR="005307E8" w:rsidRPr="001303F3" w14:paraId="5CD240EF" w14:textId="77777777">
        <w:tc>
          <w:tcPr>
            <w:tcW w:w="1242" w:type="dxa"/>
            <w:shd w:val="pct30" w:color="auto" w:fill="FFFFFF"/>
          </w:tcPr>
          <w:p w14:paraId="07A10F10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Version</w:t>
            </w:r>
          </w:p>
        </w:tc>
        <w:tc>
          <w:tcPr>
            <w:tcW w:w="1276" w:type="dxa"/>
            <w:shd w:val="pct30" w:color="auto" w:fill="FFFFFF"/>
          </w:tcPr>
          <w:p w14:paraId="48CB894A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Date</w:t>
            </w:r>
          </w:p>
        </w:tc>
        <w:tc>
          <w:tcPr>
            <w:tcW w:w="4160" w:type="dxa"/>
            <w:shd w:val="pct30" w:color="auto" w:fill="FFFFFF"/>
          </w:tcPr>
          <w:p w14:paraId="435EC9BA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Description Changes</w:t>
            </w:r>
          </w:p>
        </w:tc>
        <w:tc>
          <w:tcPr>
            <w:tcW w:w="2160" w:type="dxa"/>
            <w:shd w:val="pct30" w:color="auto" w:fill="FFFFFF"/>
          </w:tcPr>
          <w:p w14:paraId="266DC95A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Writer</w:t>
            </w:r>
          </w:p>
        </w:tc>
      </w:tr>
      <w:tr w:rsidR="005307E8" w:rsidRPr="001303F3" w14:paraId="61A2870C" w14:textId="77777777">
        <w:tc>
          <w:tcPr>
            <w:tcW w:w="1242" w:type="dxa"/>
          </w:tcPr>
          <w:p w14:paraId="0911F65B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1.0</w:t>
            </w:r>
          </w:p>
        </w:tc>
        <w:tc>
          <w:tcPr>
            <w:tcW w:w="1276" w:type="dxa"/>
          </w:tcPr>
          <w:p w14:paraId="1124B942" w14:textId="77777777" w:rsidR="005307E8" w:rsidRPr="001303F3" w:rsidRDefault="00F3553A" w:rsidP="00F3553A">
            <w:pPr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04</w:t>
            </w:r>
            <w:r w:rsidR="005307E8" w:rsidRPr="001303F3">
              <w:rPr>
                <w:sz w:val="18"/>
                <w:lang w:val="en-US"/>
              </w:rPr>
              <w:t>/</w:t>
            </w:r>
            <w:r>
              <w:rPr>
                <w:sz w:val="18"/>
                <w:lang w:val="en-US"/>
              </w:rPr>
              <w:t>06</w:t>
            </w:r>
            <w:r w:rsidR="005307E8" w:rsidRPr="001303F3">
              <w:rPr>
                <w:sz w:val="18"/>
                <w:lang w:val="en-US"/>
              </w:rPr>
              <w:t>/</w:t>
            </w:r>
            <w:r w:rsidR="00BA7C1B" w:rsidRPr="001303F3">
              <w:rPr>
                <w:sz w:val="18"/>
                <w:lang w:val="en-US"/>
              </w:rPr>
              <w:t>20</w:t>
            </w:r>
            <w:r w:rsidR="0061227C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</w:p>
        </w:tc>
        <w:tc>
          <w:tcPr>
            <w:tcW w:w="4160" w:type="dxa"/>
          </w:tcPr>
          <w:p w14:paraId="48E3D54B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160" w:type="dxa"/>
          </w:tcPr>
          <w:p w14:paraId="677A808D" w14:textId="3DC85A8D" w:rsidR="005307E8" w:rsidRPr="001303F3" w:rsidRDefault="007E09DD">
            <w:pPr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Genteel Balingit</w:t>
            </w:r>
          </w:p>
        </w:tc>
      </w:tr>
      <w:tr w:rsidR="005307E8" w:rsidRPr="001303F3" w14:paraId="07F18250" w14:textId="77777777">
        <w:tc>
          <w:tcPr>
            <w:tcW w:w="1242" w:type="dxa"/>
          </w:tcPr>
          <w:p w14:paraId="3323D1CB" w14:textId="089A573D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276" w:type="dxa"/>
          </w:tcPr>
          <w:p w14:paraId="00342AF2" w14:textId="3453A980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4160" w:type="dxa"/>
          </w:tcPr>
          <w:p w14:paraId="6C60435A" w14:textId="1419941C" w:rsidR="005307E8" w:rsidRPr="001303F3" w:rsidRDefault="005307E8" w:rsidP="001F44A3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160" w:type="dxa"/>
          </w:tcPr>
          <w:p w14:paraId="4404D1CD" w14:textId="4A46AAF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39C80653" w14:textId="77777777">
        <w:tc>
          <w:tcPr>
            <w:tcW w:w="1242" w:type="dxa"/>
          </w:tcPr>
          <w:p w14:paraId="5720EC8F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276" w:type="dxa"/>
          </w:tcPr>
          <w:p w14:paraId="25201E5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4160" w:type="dxa"/>
          </w:tcPr>
          <w:p w14:paraId="5C37C046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160" w:type="dxa"/>
          </w:tcPr>
          <w:p w14:paraId="61D815C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420F5B0B" w14:textId="77777777">
        <w:tc>
          <w:tcPr>
            <w:tcW w:w="1242" w:type="dxa"/>
          </w:tcPr>
          <w:p w14:paraId="49A77D3C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276" w:type="dxa"/>
          </w:tcPr>
          <w:p w14:paraId="397C53E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4160" w:type="dxa"/>
          </w:tcPr>
          <w:p w14:paraId="71AB3DA6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160" w:type="dxa"/>
          </w:tcPr>
          <w:p w14:paraId="5168F1C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27732ACB" w14:textId="77777777">
        <w:tc>
          <w:tcPr>
            <w:tcW w:w="1242" w:type="dxa"/>
          </w:tcPr>
          <w:p w14:paraId="62249E58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276" w:type="dxa"/>
          </w:tcPr>
          <w:p w14:paraId="31DB7EA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4160" w:type="dxa"/>
          </w:tcPr>
          <w:p w14:paraId="4C965044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160" w:type="dxa"/>
          </w:tcPr>
          <w:p w14:paraId="3D920FC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</w:tbl>
    <w:p w14:paraId="083D72C2" w14:textId="77777777" w:rsidR="005307E8" w:rsidRPr="001303F3" w:rsidRDefault="005307E8">
      <w:pPr>
        <w:pStyle w:val="Header"/>
        <w:tabs>
          <w:tab w:val="clear" w:pos="4320"/>
          <w:tab w:val="clear" w:pos="8640"/>
        </w:tabs>
        <w:jc w:val="both"/>
        <w:rPr>
          <w:lang w:val="en-US"/>
        </w:rPr>
      </w:pPr>
    </w:p>
    <w:p w14:paraId="38683B1E" w14:textId="77777777" w:rsidR="005307E8" w:rsidRPr="001303F3" w:rsidRDefault="005307E8">
      <w:pPr>
        <w:pStyle w:val="Header"/>
        <w:tabs>
          <w:tab w:val="clear" w:pos="4320"/>
          <w:tab w:val="clear" w:pos="8640"/>
        </w:tabs>
        <w:jc w:val="both"/>
        <w:rPr>
          <w:lang w:val="en-US"/>
        </w:rPr>
      </w:pPr>
    </w:p>
    <w:p w14:paraId="11B0C20C" w14:textId="77777777" w:rsidR="005307E8" w:rsidRPr="001303F3" w:rsidRDefault="005307E8">
      <w:pPr>
        <w:pStyle w:val="DocDistributionTitles"/>
        <w:ind w:left="0"/>
      </w:pPr>
      <w:r w:rsidRPr="001303F3">
        <w:t>Distribution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565"/>
        <w:gridCol w:w="1546"/>
      </w:tblGrid>
      <w:tr w:rsidR="005307E8" w:rsidRPr="001303F3" w14:paraId="48647AF4" w14:textId="77777777">
        <w:tc>
          <w:tcPr>
            <w:tcW w:w="2943" w:type="dxa"/>
            <w:shd w:val="pct30" w:color="auto" w:fill="FFFFFF"/>
          </w:tcPr>
          <w:p w14:paraId="4510F929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Company</w:t>
            </w:r>
          </w:p>
        </w:tc>
        <w:tc>
          <w:tcPr>
            <w:tcW w:w="2565" w:type="dxa"/>
            <w:shd w:val="pct30" w:color="auto" w:fill="FFFFFF"/>
          </w:tcPr>
          <w:p w14:paraId="37337994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Name</w:t>
            </w:r>
          </w:p>
        </w:tc>
        <w:tc>
          <w:tcPr>
            <w:tcW w:w="1546" w:type="dxa"/>
            <w:shd w:val="pct30" w:color="auto" w:fill="FFFFFF"/>
          </w:tcPr>
          <w:p w14:paraId="4CCBFAE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Version(s)</w:t>
            </w:r>
          </w:p>
        </w:tc>
      </w:tr>
      <w:tr w:rsidR="005307E8" w:rsidRPr="001303F3" w14:paraId="4EE0A1A7" w14:textId="77777777">
        <w:tc>
          <w:tcPr>
            <w:tcW w:w="2943" w:type="dxa"/>
          </w:tcPr>
          <w:p w14:paraId="51CDCE16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14:paraId="5F680DF6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546" w:type="dxa"/>
          </w:tcPr>
          <w:p w14:paraId="35EC8CC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64DE556C" w14:textId="77777777">
        <w:tc>
          <w:tcPr>
            <w:tcW w:w="2943" w:type="dxa"/>
          </w:tcPr>
          <w:p w14:paraId="1AA65FD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14:paraId="7BB731E3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546" w:type="dxa"/>
          </w:tcPr>
          <w:p w14:paraId="3E01C48E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0A56E7B1" w14:textId="77777777">
        <w:tc>
          <w:tcPr>
            <w:tcW w:w="2943" w:type="dxa"/>
          </w:tcPr>
          <w:p w14:paraId="4080084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14:paraId="0ACA1876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  <w:tc>
          <w:tcPr>
            <w:tcW w:w="1546" w:type="dxa"/>
          </w:tcPr>
          <w:p w14:paraId="06190EBC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</w:tbl>
    <w:p w14:paraId="430316EA" w14:textId="77777777" w:rsidR="005307E8" w:rsidRPr="001303F3" w:rsidRDefault="005307E8">
      <w:pPr>
        <w:rPr>
          <w:b/>
          <w:sz w:val="28"/>
          <w:lang w:val="en-US"/>
        </w:rPr>
      </w:pPr>
    </w:p>
    <w:p w14:paraId="6892EFE3" w14:textId="77777777" w:rsidR="005307E8" w:rsidRPr="001303F3" w:rsidRDefault="005307E8">
      <w:pPr>
        <w:pStyle w:val="DocDistributionTitles"/>
        <w:ind w:left="0"/>
      </w:pPr>
      <w:r w:rsidRPr="001303F3">
        <w:t>Approval</w:t>
      </w:r>
    </w:p>
    <w:p w14:paraId="6809D258" w14:textId="77777777" w:rsidR="005307E8" w:rsidRPr="001303F3" w:rsidRDefault="005307E8">
      <w:pPr>
        <w:rPr>
          <w:lang w:val="en-US"/>
        </w:rPr>
      </w:pPr>
      <w:r w:rsidRPr="001303F3">
        <w:rPr>
          <w:lang w:val="en-US"/>
        </w:rPr>
        <w:t>This document requires the following approvals:</w:t>
      </w:r>
    </w:p>
    <w:p w14:paraId="5BD775F9" w14:textId="77777777" w:rsidR="005307E8" w:rsidRPr="001303F3" w:rsidRDefault="005307E8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993"/>
        <w:gridCol w:w="2409"/>
        <w:gridCol w:w="1560"/>
      </w:tblGrid>
      <w:tr w:rsidR="005307E8" w:rsidRPr="001303F3" w14:paraId="56C01519" w14:textId="77777777">
        <w:tc>
          <w:tcPr>
            <w:tcW w:w="1809" w:type="dxa"/>
            <w:shd w:val="pct30" w:color="auto" w:fill="FFFFFF"/>
          </w:tcPr>
          <w:p w14:paraId="73D5C2E5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Name</w:t>
            </w:r>
          </w:p>
        </w:tc>
        <w:tc>
          <w:tcPr>
            <w:tcW w:w="2268" w:type="dxa"/>
            <w:shd w:val="pct30" w:color="auto" w:fill="FFFFFF"/>
          </w:tcPr>
          <w:p w14:paraId="6AA2CB8B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Title</w:t>
            </w:r>
          </w:p>
        </w:tc>
        <w:tc>
          <w:tcPr>
            <w:tcW w:w="993" w:type="dxa"/>
            <w:shd w:val="pct30" w:color="auto" w:fill="FFFFFF"/>
          </w:tcPr>
          <w:p w14:paraId="0267732F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Version</w:t>
            </w:r>
          </w:p>
        </w:tc>
        <w:tc>
          <w:tcPr>
            <w:tcW w:w="2409" w:type="dxa"/>
            <w:shd w:val="pct30" w:color="auto" w:fill="FFFFFF"/>
          </w:tcPr>
          <w:p w14:paraId="55BA83D3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Signature</w:t>
            </w:r>
          </w:p>
        </w:tc>
        <w:tc>
          <w:tcPr>
            <w:tcW w:w="1560" w:type="dxa"/>
            <w:shd w:val="pct30" w:color="auto" w:fill="FFFFFF"/>
          </w:tcPr>
          <w:p w14:paraId="6F6026DE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  <w:r w:rsidRPr="001303F3">
              <w:rPr>
                <w:sz w:val="18"/>
                <w:lang w:val="en-US"/>
              </w:rPr>
              <w:t>Date</w:t>
            </w:r>
          </w:p>
        </w:tc>
      </w:tr>
      <w:tr w:rsidR="005307E8" w:rsidRPr="001303F3" w14:paraId="5A4330F7" w14:textId="77777777">
        <w:tc>
          <w:tcPr>
            <w:tcW w:w="1809" w:type="dxa"/>
          </w:tcPr>
          <w:p w14:paraId="21F64311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268" w:type="dxa"/>
          </w:tcPr>
          <w:p w14:paraId="7F7794A0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98DB9D5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3D1EF606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1560" w:type="dxa"/>
          </w:tcPr>
          <w:p w14:paraId="67D10F41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72CB1CF7" w14:textId="77777777">
        <w:tc>
          <w:tcPr>
            <w:tcW w:w="1809" w:type="dxa"/>
          </w:tcPr>
          <w:p w14:paraId="5EBA5356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268" w:type="dxa"/>
          </w:tcPr>
          <w:p w14:paraId="2D1C01C1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67C1817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01B4EF12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1560" w:type="dxa"/>
          </w:tcPr>
          <w:p w14:paraId="1544284F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  <w:tr w:rsidR="005307E8" w:rsidRPr="001303F3" w14:paraId="4608D8BB" w14:textId="77777777">
        <w:tc>
          <w:tcPr>
            <w:tcW w:w="1809" w:type="dxa"/>
          </w:tcPr>
          <w:p w14:paraId="75231E66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268" w:type="dxa"/>
          </w:tcPr>
          <w:p w14:paraId="5F5213D5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993" w:type="dxa"/>
          </w:tcPr>
          <w:p w14:paraId="6ACFB80E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3DD4DD95" w14:textId="77777777" w:rsidR="005307E8" w:rsidRPr="001303F3" w:rsidRDefault="005307E8">
            <w:pPr>
              <w:pStyle w:val="Footer"/>
              <w:tabs>
                <w:tab w:val="clear" w:pos="4320"/>
                <w:tab w:val="clear" w:pos="8640"/>
              </w:tabs>
              <w:ind w:left="0"/>
              <w:rPr>
                <w:sz w:val="18"/>
                <w:lang w:val="en-US"/>
              </w:rPr>
            </w:pPr>
          </w:p>
        </w:tc>
        <w:tc>
          <w:tcPr>
            <w:tcW w:w="1560" w:type="dxa"/>
          </w:tcPr>
          <w:p w14:paraId="2A457792" w14:textId="77777777" w:rsidR="005307E8" w:rsidRPr="001303F3" w:rsidRDefault="005307E8">
            <w:pPr>
              <w:ind w:left="0"/>
              <w:rPr>
                <w:sz w:val="18"/>
                <w:lang w:val="en-US"/>
              </w:rPr>
            </w:pPr>
          </w:p>
        </w:tc>
      </w:tr>
    </w:tbl>
    <w:p w14:paraId="5C6F5CB7" w14:textId="77777777" w:rsidR="005307E8" w:rsidRPr="001303F3" w:rsidRDefault="005307E8">
      <w:pPr>
        <w:rPr>
          <w:lang w:val="en-US"/>
        </w:rPr>
      </w:pPr>
    </w:p>
    <w:p w14:paraId="3744D011" w14:textId="77777777" w:rsidR="005307E8" w:rsidRPr="001303F3" w:rsidRDefault="005307E8">
      <w:pPr>
        <w:rPr>
          <w:lang w:val="en-US"/>
        </w:rPr>
      </w:pPr>
    </w:p>
    <w:p w14:paraId="65EEF21E" w14:textId="77777777" w:rsidR="00B831C5" w:rsidRDefault="00B831C5">
      <w:pPr>
        <w:rPr>
          <w:lang w:val="en-US"/>
        </w:rPr>
        <w:sectPr w:rsidR="00B831C5">
          <w:footerReference w:type="default" r:id="rId12"/>
          <w:type w:val="nextColumn"/>
          <w:pgSz w:w="11906" w:h="16838" w:code="9"/>
          <w:pgMar w:top="1440" w:right="1797" w:bottom="1440" w:left="1797" w:header="720" w:footer="720" w:gutter="0"/>
          <w:cols w:space="720"/>
        </w:sectPr>
      </w:pPr>
    </w:p>
    <w:p w14:paraId="1ACB4FDA" w14:textId="77777777" w:rsidR="005307E8" w:rsidRPr="001303F3" w:rsidRDefault="005307E8">
      <w:pPr>
        <w:rPr>
          <w:b/>
          <w:sz w:val="32"/>
          <w:lang w:val="en-US"/>
        </w:rPr>
      </w:pPr>
      <w:r w:rsidRPr="001303F3">
        <w:rPr>
          <w:b/>
          <w:sz w:val="32"/>
          <w:lang w:val="en-US"/>
        </w:rPr>
        <w:t>Table of Contents</w:t>
      </w:r>
    </w:p>
    <w:p w14:paraId="50DE3A66" w14:textId="6775004A" w:rsidR="006D727D" w:rsidRDefault="005307E8">
      <w:pPr>
        <w:pStyle w:val="TOC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PH" w:eastAsia="en-PH"/>
        </w:rPr>
      </w:pPr>
      <w:r w:rsidRPr="001303F3">
        <w:rPr>
          <w:lang w:val="en-US"/>
        </w:rPr>
        <w:fldChar w:fldCharType="begin"/>
      </w:r>
      <w:r w:rsidRPr="00560898">
        <w:rPr>
          <w:lang w:val="fr-FR"/>
        </w:rPr>
        <w:instrText xml:space="preserve"> TOC \o "1-2" </w:instrText>
      </w:r>
      <w:r w:rsidRPr="001303F3">
        <w:rPr>
          <w:lang w:val="en-US"/>
        </w:rPr>
        <w:fldChar w:fldCharType="separate"/>
      </w:r>
      <w:r w:rsidR="006D727D" w:rsidRPr="00C22A37">
        <w:rPr>
          <w:noProof/>
          <w:lang w:val="en-US"/>
        </w:rPr>
        <w:t>1.</w:t>
      </w:r>
      <w:r w:rsidR="006D727D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PH" w:eastAsia="en-PH"/>
        </w:rPr>
        <w:tab/>
      </w:r>
      <w:r w:rsidR="006D727D" w:rsidRPr="00C22A37">
        <w:rPr>
          <w:noProof/>
          <w:lang w:val="en-US"/>
        </w:rPr>
        <w:t>Introduction</w:t>
      </w:r>
      <w:r w:rsidR="006D727D">
        <w:rPr>
          <w:noProof/>
        </w:rPr>
        <w:tab/>
      </w:r>
      <w:r w:rsidR="006D727D">
        <w:rPr>
          <w:noProof/>
        </w:rPr>
        <w:fldChar w:fldCharType="begin"/>
      </w:r>
      <w:r w:rsidR="006D727D">
        <w:rPr>
          <w:noProof/>
        </w:rPr>
        <w:instrText xml:space="preserve"> PAGEREF _Toc79612264 \h </w:instrText>
      </w:r>
      <w:r w:rsidR="006D727D">
        <w:rPr>
          <w:noProof/>
        </w:rPr>
      </w:r>
      <w:r w:rsidR="006D727D">
        <w:rPr>
          <w:noProof/>
        </w:rPr>
        <w:fldChar w:fldCharType="separate"/>
      </w:r>
      <w:r w:rsidR="006D727D">
        <w:rPr>
          <w:noProof/>
        </w:rPr>
        <w:t>4</w:t>
      </w:r>
      <w:r w:rsidR="006D727D">
        <w:rPr>
          <w:noProof/>
        </w:rPr>
        <w:fldChar w:fldCharType="end"/>
      </w:r>
    </w:p>
    <w:p w14:paraId="78734E11" w14:textId="0436828A" w:rsidR="006D727D" w:rsidRDefault="006D727D">
      <w:pPr>
        <w:pStyle w:val="TOC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PH" w:eastAsia="en-PH"/>
        </w:rPr>
      </w:pPr>
      <w:r w:rsidRPr="00C22A37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PH" w:eastAsia="en-PH"/>
        </w:rPr>
        <w:tab/>
      </w:r>
      <w:r w:rsidRPr="00C22A37">
        <w:rPr>
          <w:noProof/>
          <w:lang w:val="en-US"/>
        </w:rPr>
        <w:t xml:space="preserve">User </w:t>
      </w:r>
      <w:r>
        <w:rPr>
          <w:noProof/>
        </w:rPr>
        <w:t>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_Toc79612265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10D6DA" w14:textId="7A86DB68" w:rsidR="005307E8" w:rsidRPr="001303F3" w:rsidRDefault="005307E8">
      <w:pPr>
        <w:pStyle w:val="Footer"/>
        <w:tabs>
          <w:tab w:val="clear" w:pos="4320"/>
          <w:tab w:val="clear" w:pos="8640"/>
        </w:tabs>
        <w:rPr>
          <w:lang w:val="en-US"/>
        </w:rPr>
      </w:pPr>
      <w:r w:rsidRPr="001303F3">
        <w:rPr>
          <w:lang w:val="en-US"/>
        </w:rPr>
        <w:fldChar w:fldCharType="end"/>
      </w:r>
    </w:p>
    <w:p w14:paraId="0D0F6116" w14:textId="77777777" w:rsidR="005307E8" w:rsidRPr="001303F3" w:rsidRDefault="005307E8">
      <w:pPr>
        <w:pStyle w:val="Footer"/>
        <w:tabs>
          <w:tab w:val="clear" w:pos="4320"/>
          <w:tab w:val="clear" w:pos="8640"/>
        </w:tabs>
        <w:rPr>
          <w:lang w:val="en-US"/>
        </w:rPr>
      </w:pPr>
    </w:p>
    <w:p w14:paraId="220C2E15" w14:textId="77777777" w:rsidR="005307E8" w:rsidRPr="001303F3" w:rsidRDefault="005307E8">
      <w:pPr>
        <w:pStyle w:val="Footer"/>
        <w:tabs>
          <w:tab w:val="clear" w:pos="4320"/>
          <w:tab w:val="clear" w:pos="8640"/>
        </w:tabs>
        <w:rPr>
          <w:lang w:val="en-US"/>
        </w:rPr>
      </w:pPr>
    </w:p>
    <w:p w14:paraId="4850B219" w14:textId="77777777" w:rsidR="005307E8" w:rsidRPr="001303F3" w:rsidRDefault="005307E8">
      <w:pPr>
        <w:pStyle w:val="Header"/>
        <w:tabs>
          <w:tab w:val="clear" w:pos="4320"/>
          <w:tab w:val="clear" w:pos="8640"/>
        </w:tabs>
        <w:rPr>
          <w:lang w:val="en-US"/>
        </w:rPr>
      </w:pPr>
    </w:p>
    <w:p w14:paraId="5ACD3415" w14:textId="77777777" w:rsidR="005307E8" w:rsidRPr="005F09BC" w:rsidRDefault="005307E8" w:rsidP="007E09DD">
      <w:pPr>
        <w:pStyle w:val="Heading1"/>
        <w:rPr>
          <w:lang w:val="en-US"/>
        </w:rPr>
      </w:pPr>
      <w:r w:rsidRPr="001303F3">
        <w:rPr>
          <w:lang w:val="en-US"/>
        </w:rPr>
        <w:br w:type="page"/>
      </w:r>
      <w:bookmarkStart w:id="2" w:name="_Toc79612264"/>
      <w:r w:rsidR="00B76158" w:rsidRPr="005F09BC">
        <w:rPr>
          <w:lang w:val="en-US"/>
        </w:rPr>
        <w:t>Introduction</w:t>
      </w:r>
      <w:bookmarkEnd w:id="2"/>
    </w:p>
    <w:p w14:paraId="0DCB026C" w14:textId="094E054B" w:rsidR="007E09DD" w:rsidRPr="005F09BC" w:rsidRDefault="007D6353" w:rsidP="00DB6EAA">
      <w:pPr>
        <w:rPr>
          <w:sz w:val="24"/>
          <w:szCs w:val="24"/>
          <w:lang w:val="en-US"/>
        </w:rPr>
      </w:pPr>
      <w:r w:rsidRPr="005F09BC">
        <w:rPr>
          <w:sz w:val="24"/>
          <w:szCs w:val="24"/>
          <w:lang w:val="en-US"/>
        </w:rPr>
        <w:t>T</w:t>
      </w:r>
      <w:r w:rsidR="00F3553A" w:rsidRPr="005F09BC">
        <w:rPr>
          <w:sz w:val="24"/>
          <w:szCs w:val="24"/>
          <w:lang w:val="en-US"/>
        </w:rPr>
        <w:t xml:space="preserve">his document </w:t>
      </w:r>
      <w:r w:rsidR="007E09DD" w:rsidRPr="005F09BC">
        <w:rPr>
          <w:sz w:val="24"/>
          <w:szCs w:val="24"/>
          <w:lang w:val="en-US"/>
        </w:rPr>
        <w:t xml:space="preserve">outlines the steps in establishing the </w:t>
      </w:r>
      <w:r w:rsidR="005F09BC" w:rsidRPr="005F09BC">
        <w:rPr>
          <w:sz w:val="24"/>
          <w:szCs w:val="24"/>
          <w:lang w:val="en-US"/>
        </w:rPr>
        <w:t>Tenneco cloud connector connection to the Tenneco</w:t>
      </w:r>
      <w:r w:rsidR="007E09DD" w:rsidRPr="005F09BC">
        <w:rPr>
          <w:sz w:val="24"/>
          <w:szCs w:val="24"/>
          <w:lang w:val="en-US"/>
        </w:rPr>
        <w:t xml:space="preserve"> CPI tenant.</w:t>
      </w:r>
    </w:p>
    <w:p w14:paraId="0D540304" w14:textId="13C7EF92" w:rsidR="001A01C9" w:rsidRPr="005F09BC" w:rsidRDefault="001D0975" w:rsidP="00DB6EAA">
      <w:pPr>
        <w:rPr>
          <w:sz w:val="24"/>
          <w:szCs w:val="24"/>
          <w:lang w:val="en-US"/>
        </w:rPr>
      </w:pPr>
      <w:r w:rsidRPr="005F09BC">
        <w:rPr>
          <w:sz w:val="24"/>
          <w:szCs w:val="24"/>
          <w:lang w:val="en-US"/>
        </w:rPr>
        <w:t xml:space="preserve">The </w:t>
      </w:r>
      <w:r w:rsidR="007E09DD" w:rsidRPr="005F09BC">
        <w:rPr>
          <w:sz w:val="24"/>
          <w:szCs w:val="24"/>
          <w:lang w:val="en-US"/>
        </w:rPr>
        <w:t xml:space="preserve">setup of the </w:t>
      </w:r>
      <w:r w:rsidR="005F09BC" w:rsidRPr="005F09BC">
        <w:rPr>
          <w:sz w:val="24"/>
          <w:szCs w:val="24"/>
          <w:lang w:val="en-US"/>
        </w:rPr>
        <w:t>connection</w:t>
      </w:r>
      <w:r w:rsidR="007E09DD" w:rsidRPr="005F09BC">
        <w:rPr>
          <w:sz w:val="24"/>
          <w:szCs w:val="24"/>
          <w:lang w:val="en-US"/>
        </w:rPr>
        <w:t xml:space="preserve"> was </w:t>
      </w:r>
      <w:r w:rsidRPr="005F09BC">
        <w:rPr>
          <w:sz w:val="24"/>
          <w:szCs w:val="24"/>
          <w:lang w:val="en-US"/>
        </w:rPr>
        <w:t>executed by</w:t>
      </w:r>
      <w:r w:rsidR="001A01C9" w:rsidRPr="005F09BC">
        <w:rPr>
          <w:sz w:val="24"/>
          <w:szCs w:val="24"/>
          <w:lang w:val="en-US"/>
        </w:rPr>
        <w:t>:</w:t>
      </w:r>
    </w:p>
    <w:p w14:paraId="6B046DD1" w14:textId="7A4F1806" w:rsidR="001A01C9" w:rsidRPr="005F09BC" w:rsidRDefault="001A01C9" w:rsidP="007E09DD">
      <w:pPr>
        <w:rPr>
          <w:sz w:val="24"/>
          <w:szCs w:val="24"/>
          <w:lang w:val="en-US"/>
        </w:rPr>
      </w:pPr>
      <w:r w:rsidRPr="005F09BC">
        <w:rPr>
          <w:sz w:val="24"/>
          <w:szCs w:val="24"/>
          <w:lang w:val="en-US"/>
        </w:rPr>
        <w:br/>
      </w:r>
    </w:p>
    <w:p w14:paraId="23F5E210" w14:textId="4AF24D82" w:rsidR="003D4699" w:rsidRPr="005F09BC" w:rsidRDefault="007E09DD" w:rsidP="007E09DD">
      <w:pPr>
        <w:pStyle w:val="Heading1"/>
      </w:pPr>
      <w:bookmarkStart w:id="3" w:name="_Toc79612265"/>
      <w:r w:rsidRPr="005F09BC">
        <w:rPr>
          <w:lang w:val="en-US"/>
        </w:rPr>
        <w:t xml:space="preserve">User </w:t>
      </w:r>
      <w:r w:rsidRPr="005F09BC">
        <w:t>Guide</w:t>
      </w:r>
      <w:bookmarkEnd w:id="3"/>
    </w:p>
    <w:p w14:paraId="4716E1FC" w14:textId="6DF9DA94" w:rsidR="005F09BC" w:rsidRPr="005F09BC" w:rsidRDefault="005F09BC" w:rsidP="005F09BC">
      <w:pPr>
        <w:pStyle w:val="Heading3"/>
        <w:numPr>
          <w:ilvl w:val="1"/>
          <w:numId w:val="34"/>
        </w:numPr>
        <w:rPr>
          <w:sz w:val="24"/>
          <w:szCs w:val="24"/>
        </w:rPr>
      </w:pPr>
      <w:r w:rsidRPr="005F09BC">
        <w:rPr>
          <w:sz w:val="24"/>
          <w:szCs w:val="24"/>
        </w:rPr>
        <w:t>Initial Steps</w:t>
      </w:r>
    </w:p>
    <w:p w14:paraId="1A4789AC" w14:textId="06C823ED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sz w:val="24"/>
          <w:szCs w:val="24"/>
        </w:rPr>
        <w:t>Before you begin take not of the following values</w:t>
      </w:r>
    </w:p>
    <w:p w14:paraId="457938BE" w14:textId="25D65473" w:rsidR="005F09BC" w:rsidRPr="005F09BC" w:rsidRDefault="005F09BC" w:rsidP="005F09B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F09BC">
        <w:rPr>
          <w:rFonts w:ascii="Times New Roman" w:hAnsi="Times New Roman" w:cs="Times New Roman"/>
          <w:sz w:val="24"/>
          <w:szCs w:val="24"/>
        </w:rPr>
        <w:t>Region of the Subaccount</w:t>
      </w:r>
    </w:p>
    <w:p w14:paraId="56829FC6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1B0DC62D" wp14:editId="7A787660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518" w14:textId="77777777" w:rsidR="005F09BC" w:rsidRPr="005F09BC" w:rsidRDefault="005F09BC" w:rsidP="005F09BC">
      <w:pPr>
        <w:rPr>
          <w:sz w:val="24"/>
          <w:szCs w:val="24"/>
        </w:rPr>
      </w:pPr>
    </w:p>
    <w:p w14:paraId="45BFA593" w14:textId="1B709639" w:rsidR="005F09BC" w:rsidRPr="005F09BC" w:rsidRDefault="005F09BC" w:rsidP="005F09B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F09BC">
        <w:rPr>
          <w:rFonts w:ascii="Times New Roman" w:hAnsi="Times New Roman" w:cs="Times New Roman"/>
          <w:sz w:val="24"/>
          <w:szCs w:val="24"/>
        </w:rPr>
        <w:t>User to be used that has a Cloud Connector Admin Role</w:t>
      </w:r>
    </w:p>
    <w:p w14:paraId="643FDBFB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7A622C65" wp14:editId="234E11B5">
            <wp:extent cx="3915321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563" w14:textId="77777777" w:rsidR="005F09BC" w:rsidRPr="005F09BC" w:rsidRDefault="005F09BC" w:rsidP="005F09BC">
      <w:pPr>
        <w:rPr>
          <w:sz w:val="24"/>
          <w:szCs w:val="24"/>
        </w:rPr>
      </w:pPr>
    </w:p>
    <w:p w14:paraId="3C2C2B57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050A1FB4" wp14:editId="706EF2C9">
            <wp:extent cx="5943600" cy="212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812D" w14:textId="5B87B9BD" w:rsidR="005F09BC" w:rsidRPr="005F09BC" w:rsidRDefault="005F09BC" w:rsidP="005F09B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F09BC">
        <w:rPr>
          <w:rFonts w:ascii="Times New Roman" w:hAnsi="Times New Roman" w:cs="Times New Roman"/>
          <w:sz w:val="24"/>
          <w:szCs w:val="24"/>
        </w:rPr>
        <w:t>Subaccount Technical Name</w:t>
      </w:r>
    </w:p>
    <w:p w14:paraId="3A734EC0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6B650446" wp14:editId="1D61E9FE">
            <wp:extent cx="59436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673" w14:textId="77777777" w:rsidR="005F09BC" w:rsidRPr="005F09BC" w:rsidRDefault="005F09BC" w:rsidP="005F09BC">
      <w:pPr>
        <w:rPr>
          <w:sz w:val="24"/>
          <w:szCs w:val="24"/>
        </w:rPr>
      </w:pPr>
    </w:p>
    <w:p w14:paraId="5BB5CDA6" w14:textId="120B107A" w:rsidR="005F09BC" w:rsidRPr="005F09BC" w:rsidRDefault="005F09BC" w:rsidP="005F09BC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09BC">
        <w:rPr>
          <w:rFonts w:ascii="Times New Roman" w:hAnsi="Times New Roman" w:cs="Times New Roman"/>
          <w:b/>
          <w:bCs/>
          <w:sz w:val="24"/>
          <w:szCs w:val="24"/>
        </w:rPr>
        <w:t>Establishing the Subaccount Connection on Cloud Connector</w:t>
      </w:r>
    </w:p>
    <w:p w14:paraId="6346111A" w14:textId="77777777" w:rsidR="005F09BC" w:rsidRPr="005F09BC" w:rsidRDefault="005F09BC" w:rsidP="005F09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9F4D84" w14:textId="1B17D071" w:rsidR="005F09BC" w:rsidRPr="005F09BC" w:rsidRDefault="005F09BC" w:rsidP="005F09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F09BC">
        <w:rPr>
          <w:rFonts w:ascii="Times New Roman" w:hAnsi="Times New Roman" w:cs="Times New Roman"/>
          <w:sz w:val="24"/>
          <w:szCs w:val="24"/>
        </w:rPr>
        <w:t>Access the Cloud Connector:</w:t>
      </w:r>
    </w:p>
    <w:p w14:paraId="426DB697" w14:textId="77777777" w:rsidR="005F09BC" w:rsidRPr="005F09BC" w:rsidRDefault="0084493B" w:rsidP="005F09BC">
      <w:pPr>
        <w:ind w:left="720"/>
        <w:rPr>
          <w:sz w:val="24"/>
          <w:szCs w:val="24"/>
        </w:rPr>
      </w:pPr>
      <w:hyperlink r:id="rId17" w:history="1">
        <w:r w:rsidR="005F09BC" w:rsidRPr="005F09BC">
          <w:rPr>
            <w:rStyle w:val="Hyperlink"/>
            <w:sz w:val="24"/>
            <w:szCs w:val="24"/>
          </w:rPr>
          <w:t>https://cdcusms256.driv.com:8443</w:t>
        </w:r>
      </w:hyperlink>
    </w:p>
    <w:p w14:paraId="06029F71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sz w:val="24"/>
          <w:szCs w:val="24"/>
        </w:rPr>
        <w:t>In the Section define Subaccount enter the values collected above. And click save.</w:t>
      </w:r>
    </w:p>
    <w:p w14:paraId="2DAB6AB3" w14:textId="04413126" w:rsid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505A72CA" wp14:editId="682C3D86">
            <wp:extent cx="5753100" cy="30283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307" cy="30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EC2" w14:textId="77777777" w:rsidR="00C357EE" w:rsidRPr="005F09BC" w:rsidRDefault="00C357EE" w:rsidP="005F09BC">
      <w:pPr>
        <w:ind w:left="720"/>
        <w:rPr>
          <w:sz w:val="24"/>
          <w:szCs w:val="24"/>
        </w:rPr>
      </w:pPr>
    </w:p>
    <w:p w14:paraId="570F7953" w14:textId="02E9F381" w:rsidR="005F09BC" w:rsidRPr="005F09BC" w:rsidRDefault="005F09BC" w:rsidP="005F09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F09BC">
        <w:rPr>
          <w:rFonts w:ascii="Times New Roman" w:hAnsi="Times New Roman" w:cs="Times New Roman"/>
          <w:sz w:val="24"/>
          <w:szCs w:val="24"/>
        </w:rPr>
        <w:t>Connection to the subaccount should be seen.</w:t>
      </w:r>
    </w:p>
    <w:p w14:paraId="07AE4D3B" w14:textId="77777777" w:rsidR="005F09BC" w:rsidRPr="005F09BC" w:rsidRDefault="005F09BC" w:rsidP="005F09BC">
      <w:pPr>
        <w:ind w:left="720"/>
        <w:rPr>
          <w:sz w:val="24"/>
          <w:szCs w:val="24"/>
        </w:rPr>
      </w:pPr>
      <w:r w:rsidRPr="005F09BC">
        <w:rPr>
          <w:noProof/>
          <w:sz w:val="24"/>
          <w:szCs w:val="24"/>
        </w:rPr>
        <w:drawing>
          <wp:inline distT="0" distB="0" distL="0" distR="0" wp14:anchorId="4C41F8F9" wp14:editId="19F94286">
            <wp:extent cx="5943600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8F60" w14:textId="77777777" w:rsidR="005F09BC" w:rsidRPr="005F09BC" w:rsidRDefault="005F09BC" w:rsidP="005F09BC">
      <w:pPr>
        <w:rPr>
          <w:sz w:val="24"/>
          <w:szCs w:val="24"/>
        </w:rPr>
      </w:pPr>
    </w:p>
    <w:p w14:paraId="4FEA1F87" w14:textId="77777777" w:rsidR="005F09BC" w:rsidRPr="005F09BC" w:rsidRDefault="005F09BC" w:rsidP="005F09BC">
      <w:pPr>
        <w:rPr>
          <w:sz w:val="24"/>
          <w:szCs w:val="24"/>
        </w:rPr>
      </w:pPr>
      <w:r w:rsidRPr="005F09BC">
        <w:rPr>
          <w:sz w:val="24"/>
          <w:szCs w:val="24"/>
        </w:rPr>
        <w:t>Including the SAP documentation</w:t>
      </w:r>
    </w:p>
    <w:p w14:paraId="4C944659" w14:textId="03A3E65B" w:rsidR="005F09BC" w:rsidRPr="005F09BC" w:rsidRDefault="005F09BC" w:rsidP="005F09BC">
      <w:pPr>
        <w:rPr>
          <w:sz w:val="24"/>
          <w:szCs w:val="24"/>
        </w:rPr>
      </w:pPr>
      <w:r w:rsidRPr="005F09BC">
        <w:rPr>
          <w:sz w:val="24"/>
          <w:szCs w:val="24"/>
        </w:rPr>
        <w:t>2461997 - Adding Neo subaccount to SAP Cloud Connector fails due to authorization error</w:t>
      </w:r>
    </w:p>
    <w:sectPr w:rsidR="005F09BC" w:rsidRPr="005F09BC" w:rsidSect="00B831C5">
      <w:type w:val="nextColumn"/>
      <w:pgSz w:w="11906" w:h="16838" w:code="9"/>
      <w:pgMar w:top="1134" w:right="849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96FB" w14:textId="77777777" w:rsidR="0084493B" w:rsidRDefault="0084493B">
      <w:pPr>
        <w:spacing w:before="0" w:after="0"/>
      </w:pPr>
      <w:r>
        <w:separator/>
      </w:r>
    </w:p>
  </w:endnote>
  <w:endnote w:type="continuationSeparator" w:id="0">
    <w:p w14:paraId="19DAD3B3" w14:textId="77777777" w:rsidR="0084493B" w:rsidRDefault="008449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E161" w14:textId="77777777" w:rsidR="001308B8" w:rsidRDefault="001308B8">
    <w:pPr>
      <w:spacing w:before="0" w:after="0"/>
      <w:rPr>
        <w:rFonts w:ascii="Arial" w:hAnsi="Arial"/>
        <w:sz w:val="16"/>
      </w:rPr>
    </w:pPr>
  </w:p>
  <w:tbl>
    <w:tblPr>
      <w:tblW w:w="111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4"/>
      <w:gridCol w:w="1568"/>
      <w:gridCol w:w="1701"/>
      <w:gridCol w:w="3677"/>
      <w:gridCol w:w="1957"/>
    </w:tblGrid>
    <w:tr w:rsidR="001308B8" w14:paraId="5FB74894" w14:textId="77777777" w:rsidTr="00D1283C">
      <w:trPr>
        <w:cantSplit/>
        <w:jc w:val="center"/>
      </w:trPr>
      <w:tc>
        <w:tcPr>
          <w:tcW w:w="2294" w:type="dxa"/>
        </w:tcPr>
        <w:p w14:paraId="5B9A2B3E" w14:textId="77777777" w:rsidR="001308B8" w:rsidRDefault="001308B8">
          <w:pPr>
            <w:pStyle w:val="Footer"/>
            <w:numPr>
              <w:ilvl w:val="12"/>
              <w:numId w:val="0"/>
            </w:num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Document Number</w:t>
          </w:r>
        </w:p>
      </w:tc>
      <w:tc>
        <w:tcPr>
          <w:tcW w:w="1568" w:type="dxa"/>
        </w:tcPr>
        <w:p w14:paraId="4479BDAB" w14:textId="77777777" w:rsidR="001308B8" w:rsidRDefault="001308B8">
          <w:pPr>
            <w:pStyle w:val="Footer"/>
            <w:numPr>
              <w:ilvl w:val="12"/>
              <w:numId w:val="0"/>
            </w:numPr>
            <w:ind w:right="56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Version Number</w:t>
          </w:r>
        </w:p>
      </w:tc>
      <w:tc>
        <w:tcPr>
          <w:tcW w:w="1701" w:type="dxa"/>
        </w:tcPr>
        <w:p w14:paraId="0D6E224A" w14:textId="77777777" w:rsidR="001308B8" w:rsidRDefault="001308B8">
          <w:pPr>
            <w:pStyle w:val="Footer"/>
            <w:numPr>
              <w:ilvl w:val="12"/>
              <w:numId w:val="0"/>
            </w:numPr>
            <w:ind w:right="3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State</w:t>
          </w:r>
        </w:p>
      </w:tc>
      <w:tc>
        <w:tcPr>
          <w:tcW w:w="3677" w:type="dxa"/>
        </w:tcPr>
        <w:p w14:paraId="55262A34" w14:textId="77777777" w:rsidR="001308B8" w:rsidRDefault="001308B8">
          <w:pPr>
            <w:pStyle w:val="Footer"/>
            <w:numPr>
              <w:ilvl w:val="12"/>
              <w:numId w:val="0"/>
            </w:numPr>
            <w:ind w:right="-29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Organization</w:t>
          </w:r>
        </w:p>
      </w:tc>
      <w:tc>
        <w:tcPr>
          <w:tcW w:w="1957" w:type="dxa"/>
        </w:tcPr>
        <w:p w14:paraId="342DE502" w14:textId="77777777" w:rsidR="001308B8" w:rsidRDefault="001308B8" w:rsidP="00AA5C89">
          <w:pPr>
            <w:pStyle w:val="Footer"/>
            <w:numPr>
              <w:ilvl w:val="12"/>
              <w:numId w:val="0"/>
            </w:numPr>
            <w:ind w:right="-29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Page</w:t>
          </w:r>
        </w:p>
      </w:tc>
    </w:tr>
    <w:tr w:rsidR="001308B8" w14:paraId="5DFF4683" w14:textId="77777777" w:rsidTr="00D1283C">
      <w:trPr>
        <w:cantSplit/>
        <w:jc w:val="center"/>
      </w:trPr>
      <w:tc>
        <w:tcPr>
          <w:tcW w:w="2294" w:type="dxa"/>
        </w:tcPr>
        <w:p w14:paraId="15684137" w14:textId="77777777" w:rsidR="001308B8" w:rsidRDefault="001308B8">
          <w:pPr>
            <w:pStyle w:val="Footer"/>
            <w:numPr>
              <w:ilvl w:val="12"/>
              <w:numId w:val="0"/>
            </w:numPr>
            <w:jc w:val="center"/>
            <w:rPr>
              <w:rFonts w:ascii="Arial" w:hAnsi="Arial"/>
              <w:sz w:val="16"/>
              <w:lang w:val="fr-FR"/>
            </w:rPr>
          </w:pPr>
        </w:p>
      </w:tc>
      <w:tc>
        <w:tcPr>
          <w:tcW w:w="1568" w:type="dxa"/>
        </w:tcPr>
        <w:p w14:paraId="5B9AA096" w14:textId="77777777" w:rsidR="001308B8" w:rsidRDefault="001308B8" w:rsidP="00977453">
          <w:pPr>
            <w:pStyle w:val="Footer"/>
            <w:numPr>
              <w:ilvl w:val="12"/>
              <w:numId w:val="0"/>
            </w:numPr>
            <w:ind w:right="56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1.</w:t>
          </w:r>
          <w:r w:rsidR="00977453">
            <w:rPr>
              <w:rFonts w:ascii="Arial" w:hAnsi="Arial"/>
              <w:sz w:val="16"/>
            </w:rPr>
            <w:t>1</w:t>
          </w:r>
        </w:p>
      </w:tc>
      <w:tc>
        <w:tcPr>
          <w:tcW w:w="1701" w:type="dxa"/>
        </w:tcPr>
        <w:p w14:paraId="560F90E1" w14:textId="3C81821E" w:rsidR="001308B8" w:rsidRDefault="001308B8">
          <w:pPr>
            <w:pStyle w:val="Footer"/>
            <w:numPr>
              <w:ilvl w:val="12"/>
              <w:numId w:val="0"/>
            </w:numPr>
            <w:ind w:right="360"/>
            <w:jc w:val="center"/>
            <w:rPr>
              <w:rFonts w:ascii="Arial" w:hAnsi="Arial"/>
              <w:sz w:val="16"/>
            </w:rPr>
          </w:pPr>
        </w:p>
      </w:tc>
      <w:tc>
        <w:tcPr>
          <w:tcW w:w="3677" w:type="dxa"/>
        </w:tcPr>
        <w:p w14:paraId="2E35E147" w14:textId="7AD445AA" w:rsidR="001308B8" w:rsidRDefault="001308B8" w:rsidP="00D1283C">
          <w:pPr>
            <w:pStyle w:val="Footer"/>
            <w:numPr>
              <w:ilvl w:val="12"/>
              <w:numId w:val="0"/>
            </w:numPr>
            <w:ind w:right="-29"/>
            <w:jc w:val="center"/>
            <w:rPr>
              <w:rFonts w:ascii="Arial" w:hAnsi="Arial"/>
              <w:sz w:val="16"/>
            </w:rPr>
          </w:pPr>
        </w:p>
      </w:tc>
      <w:tc>
        <w:tcPr>
          <w:tcW w:w="1957" w:type="dxa"/>
        </w:tcPr>
        <w:p w14:paraId="64103CF4" w14:textId="77777777" w:rsidR="001308B8" w:rsidRDefault="001308B8" w:rsidP="00AA5C89">
          <w:pPr>
            <w:pStyle w:val="Footer"/>
            <w:numPr>
              <w:ilvl w:val="12"/>
              <w:numId w:val="0"/>
            </w:numPr>
            <w:jc w:val="center"/>
            <w:rPr>
              <w:rFonts w:ascii="Arial" w:hAnsi="Arial"/>
              <w:sz w:val="16"/>
              <w:lang w:val="en-US"/>
            </w:rPr>
          </w:pP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t xml:space="preserve">Page </w: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begin"/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instrText xml:space="preserve"> PAGE </w:instrTex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176566">
            <w:rPr>
              <w:rStyle w:val="PageNumber"/>
              <w:rFonts w:ascii="Arial" w:hAnsi="Arial"/>
              <w:noProof/>
              <w:snapToGrid w:val="0"/>
              <w:sz w:val="16"/>
              <w:lang w:val="en-US"/>
            </w:rPr>
            <w:t>20</w: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end"/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t xml:space="preserve"> of </w: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begin"/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instrText xml:space="preserve"> NUMPAGES </w:instrTex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176566">
            <w:rPr>
              <w:rStyle w:val="PageNumber"/>
              <w:rFonts w:ascii="Arial" w:hAnsi="Arial"/>
              <w:noProof/>
              <w:snapToGrid w:val="0"/>
              <w:sz w:val="16"/>
              <w:lang w:val="en-US"/>
            </w:rPr>
            <w:t>20</w:t>
          </w:r>
          <w:r>
            <w:rPr>
              <w:rStyle w:val="PageNumber"/>
              <w:rFonts w:ascii="Arial" w:hAnsi="Arial"/>
              <w:snapToGrid w:val="0"/>
              <w:sz w:val="16"/>
              <w:lang w:val="en-US"/>
            </w:rPr>
            <w:fldChar w:fldCharType="end"/>
          </w:r>
        </w:p>
      </w:tc>
    </w:tr>
  </w:tbl>
  <w:p w14:paraId="254102AF" w14:textId="77777777" w:rsidR="001308B8" w:rsidRDefault="001308B8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6E76" w14:textId="77777777" w:rsidR="0084493B" w:rsidRDefault="0084493B">
      <w:pPr>
        <w:spacing w:before="0" w:after="0"/>
      </w:pPr>
      <w:r>
        <w:separator/>
      </w:r>
    </w:p>
  </w:footnote>
  <w:footnote w:type="continuationSeparator" w:id="0">
    <w:p w14:paraId="5FBFF59D" w14:textId="77777777" w:rsidR="0084493B" w:rsidRDefault="008449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Ind w:w="108" w:type="dxa"/>
      <w:tblLayout w:type="fixed"/>
      <w:tblLook w:val="0000" w:firstRow="0" w:lastRow="0" w:firstColumn="0" w:lastColumn="0" w:noHBand="0" w:noVBand="0"/>
    </w:tblPr>
    <w:tblGrid>
      <w:gridCol w:w="5096"/>
      <w:gridCol w:w="3960"/>
      <w:gridCol w:w="695"/>
    </w:tblGrid>
    <w:tr w:rsidR="001308B8" w14:paraId="1753BFA7" w14:textId="77777777" w:rsidTr="00B831C5">
      <w:trPr>
        <w:trHeight w:hRule="exact" w:val="1136"/>
      </w:trPr>
      <w:tc>
        <w:tcPr>
          <w:tcW w:w="5096" w:type="dxa"/>
        </w:tcPr>
        <w:p w14:paraId="347C2057" w14:textId="3F2EED19" w:rsidR="001308B8" w:rsidRDefault="001308B8" w:rsidP="00176566">
          <w:pPr>
            <w:pStyle w:val="Header"/>
            <w:tabs>
              <w:tab w:val="right" w:pos="9815"/>
            </w:tabs>
          </w:pPr>
          <w:r>
            <w:t xml:space="preserve"> </w:t>
          </w:r>
        </w:p>
      </w:tc>
      <w:tc>
        <w:tcPr>
          <w:tcW w:w="3960" w:type="dxa"/>
        </w:tcPr>
        <w:p w14:paraId="18F173CA" w14:textId="77777777" w:rsidR="001308B8" w:rsidRDefault="0084493B">
          <w:pPr>
            <w:pStyle w:val="Header"/>
          </w:pPr>
          <w:r>
            <w:rPr>
              <w:noProof/>
              <w:lang w:val="en-US"/>
            </w:rPr>
            <w:object w:dxaOrig="1440" w:dyaOrig="1440" w14:anchorId="6B45CB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left:0;text-align:left;margin-left:25.95pt;margin-top:15.9pt;width:2in;height:34.15pt;z-index:251658240;mso-position-horizontal-relative:text;mso-position-vertical-relative:text;v-text-anchor:middle" o:userdrawn="t" fillcolor="#0c9" strokeweight="1pt">
                <v:imagedata r:id="rId1" o:title=""/>
                <w10:wrap type="topAndBottom"/>
              </v:shape>
              <o:OLEObject Type="Embed" ProgID="Unknown" ShapeID="_x0000_s1030" DrawAspect="Content" ObjectID="_1722199439" r:id="rId2"/>
            </w:object>
          </w:r>
        </w:p>
      </w:tc>
      <w:tc>
        <w:tcPr>
          <w:tcW w:w="695" w:type="dxa"/>
        </w:tcPr>
        <w:p w14:paraId="01F3B91E" w14:textId="77777777" w:rsidR="001308B8" w:rsidRDefault="001308B8">
          <w:pPr>
            <w:pStyle w:val="Header"/>
            <w:jc w:val="right"/>
            <w:rPr>
              <w:color w:val="C0C0C0"/>
            </w:rPr>
          </w:pPr>
        </w:p>
        <w:p w14:paraId="7E11783B" w14:textId="77777777" w:rsidR="001308B8" w:rsidRDefault="001308B8">
          <w:pPr>
            <w:pStyle w:val="Header"/>
            <w:ind w:left="0"/>
            <w:rPr>
              <w:color w:val="C0C0C0"/>
            </w:rPr>
          </w:pPr>
        </w:p>
        <w:p w14:paraId="7F3E6273" w14:textId="77777777" w:rsidR="001308B8" w:rsidRDefault="001308B8">
          <w:pPr>
            <w:pStyle w:val="Header"/>
            <w:jc w:val="right"/>
            <w:rPr>
              <w:color w:val="C0C0C0"/>
            </w:rPr>
          </w:pPr>
        </w:p>
      </w:tc>
    </w:tr>
  </w:tbl>
  <w:p w14:paraId="02EC3679" w14:textId="77777777" w:rsidR="001308B8" w:rsidRPr="005307E8" w:rsidRDefault="001308B8">
    <w:pPr>
      <w:pStyle w:val="Header"/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B05"/>
    <w:multiLevelType w:val="singleLevel"/>
    <w:tmpl w:val="7F0EDA6A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1" w15:restartNumberingAfterBreak="0">
    <w:nsid w:val="03365B2C"/>
    <w:multiLevelType w:val="hybridMultilevel"/>
    <w:tmpl w:val="D14C11F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112566"/>
    <w:multiLevelType w:val="hybridMultilevel"/>
    <w:tmpl w:val="40F6AAB4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C8266C"/>
    <w:multiLevelType w:val="hybridMultilevel"/>
    <w:tmpl w:val="6D803BFA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58329FF"/>
    <w:multiLevelType w:val="hybridMultilevel"/>
    <w:tmpl w:val="7F72BE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70388"/>
    <w:multiLevelType w:val="hybridMultilevel"/>
    <w:tmpl w:val="37BC7D42"/>
    <w:lvl w:ilvl="0" w:tplc="891A19B2">
      <w:start w:val="1"/>
      <w:numFmt w:val="bullet"/>
      <w:pStyle w:val="Heading5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69C8D4C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3CD4095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E5D0D8B2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A31E3BA6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A27606DA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A5CA99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68404C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29D8B8D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8232CEA"/>
    <w:multiLevelType w:val="hybridMultilevel"/>
    <w:tmpl w:val="963AA7C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B3A432A"/>
    <w:multiLevelType w:val="singleLevel"/>
    <w:tmpl w:val="BE5AFEB0"/>
    <w:lvl w:ilvl="0">
      <w:start w:val="5"/>
      <w:numFmt w:val="bullet"/>
      <w:lvlText w:val="–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8" w15:restartNumberingAfterBreak="0">
    <w:nsid w:val="20493E95"/>
    <w:multiLevelType w:val="hybridMultilevel"/>
    <w:tmpl w:val="522255A6"/>
    <w:lvl w:ilvl="0" w:tplc="933E281A">
      <w:start w:val="1"/>
      <w:numFmt w:val="bullet"/>
      <w:pStyle w:val="Heading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F6165C1E">
      <w:start w:val="1"/>
      <w:numFmt w:val="bullet"/>
      <w:lvlText w:val=""/>
      <w:lvlJc w:val="left"/>
      <w:pPr>
        <w:tabs>
          <w:tab w:val="num" w:pos="2041"/>
        </w:tabs>
        <w:ind w:left="2041" w:hanging="360"/>
      </w:pPr>
      <w:rPr>
        <w:rFonts w:ascii="Symbol" w:hAnsi="Symbol" w:hint="default"/>
      </w:rPr>
    </w:lvl>
    <w:lvl w:ilvl="2" w:tplc="5EEE69DA" w:tentative="1">
      <w:start w:val="1"/>
      <w:numFmt w:val="bullet"/>
      <w:lvlText w:val=""/>
      <w:lvlJc w:val="left"/>
      <w:pPr>
        <w:tabs>
          <w:tab w:val="num" w:pos="2761"/>
        </w:tabs>
        <w:ind w:left="2761" w:hanging="360"/>
      </w:pPr>
      <w:rPr>
        <w:rFonts w:ascii="Wingdings" w:hAnsi="Wingdings" w:hint="default"/>
      </w:rPr>
    </w:lvl>
    <w:lvl w:ilvl="3" w:tplc="5F9ECA88" w:tentative="1">
      <w:start w:val="1"/>
      <w:numFmt w:val="bullet"/>
      <w:lvlText w:val=""/>
      <w:lvlJc w:val="left"/>
      <w:pPr>
        <w:tabs>
          <w:tab w:val="num" w:pos="3481"/>
        </w:tabs>
        <w:ind w:left="3481" w:hanging="360"/>
      </w:pPr>
      <w:rPr>
        <w:rFonts w:ascii="Symbol" w:hAnsi="Symbol" w:hint="default"/>
      </w:rPr>
    </w:lvl>
    <w:lvl w:ilvl="4" w:tplc="7108E1CA" w:tentative="1">
      <w:start w:val="1"/>
      <w:numFmt w:val="bullet"/>
      <w:lvlText w:val="o"/>
      <w:lvlJc w:val="left"/>
      <w:pPr>
        <w:tabs>
          <w:tab w:val="num" w:pos="4201"/>
        </w:tabs>
        <w:ind w:left="4201" w:hanging="360"/>
      </w:pPr>
      <w:rPr>
        <w:rFonts w:ascii="Courier New" w:hAnsi="Courier New" w:hint="default"/>
      </w:rPr>
    </w:lvl>
    <w:lvl w:ilvl="5" w:tplc="A6A2255E" w:tentative="1">
      <w:start w:val="1"/>
      <w:numFmt w:val="bullet"/>
      <w:lvlText w:val=""/>
      <w:lvlJc w:val="left"/>
      <w:pPr>
        <w:tabs>
          <w:tab w:val="num" w:pos="4921"/>
        </w:tabs>
        <w:ind w:left="4921" w:hanging="360"/>
      </w:pPr>
      <w:rPr>
        <w:rFonts w:ascii="Wingdings" w:hAnsi="Wingdings" w:hint="default"/>
      </w:rPr>
    </w:lvl>
    <w:lvl w:ilvl="6" w:tplc="F86870E6" w:tentative="1">
      <w:start w:val="1"/>
      <w:numFmt w:val="bullet"/>
      <w:lvlText w:val=""/>
      <w:lvlJc w:val="left"/>
      <w:pPr>
        <w:tabs>
          <w:tab w:val="num" w:pos="5641"/>
        </w:tabs>
        <w:ind w:left="5641" w:hanging="360"/>
      </w:pPr>
      <w:rPr>
        <w:rFonts w:ascii="Symbol" w:hAnsi="Symbol" w:hint="default"/>
      </w:rPr>
    </w:lvl>
    <w:lvl w:ilvl="7" w:tplc="C39CD5A6" w:tentative="1">
      <w:start w:val="1"/>
      <w:numFmt w:val="bullet"/>
      <w:lvlText w:val="o"/>
      <w:lvlJc w:val="left"/>
      <w:pPr>
        <w:tabs>
          <w:tab w:val="num" w:pos="6361"/>
        </w:tabs>
        <w:ind w:left="6361" w:hanging="360"/>
      </w:pPr>
      <w:rPr>
        <w:rFonts w:ascii="Courier New" w:hAnsi="Courier New" w:hint="default"/>
      </w:rPr>
    </w:lvl>
    <w:lvl w:ilvl="8" w:tplc="00840368" w:tentative="1">
      <w:start w:val="1"/>
      <w:numFmt w:val="bullet"/>
      <w:lvlText w:val=""/>
      <w:lvlJc w:val="left"/>
      <w:pPr>
        <w:tabs>
          <w:tab w:val="num" w:pos="7081"/>
        </w:tabs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237E55AA"/>
    <w:multiLevelType w:val="hybridMultilevel"/>
    <w:tmpl w:val="62F2446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56667C5"/>
    <w:multiLevelType w:val="hybridMultilevel"/>
    <w:tmpl w:val="83EC802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1E42A8"/>
    <w:multiLevelType w:val="hybridMultilevel"/>
    <w:tmpl w:val="DF3CC164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B95DAF"/>
    <w:multiLevelType w:val="hybridMultilevel"/>
    <w:tmpl w:val="2DF2E860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A7206A1"/>
    <w:multiLevelType w:val="hybridMultilevel"/>
    <w:tmpl w:val="0CAC88EC"/>
    <w:lvl w:ilvl="0" w:tplc="45B80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6A299D"/>
    <w:multiLevelType w:val="hybridMultilevel"/>
    <w:tmpl w:val="1CC866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363E1"/>
    <w:multiLevelType w:val="multilevel"/>
    <w:tmpl w:val="E4BA487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lang w:val="sv-S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F6C77B3"/>
    <w:multiLevelType w:val="hybridMultilevel"/>
    <w:tmpl w:val="9FAC1130"/>
    <w:lvl w:ilvl="0" w:tplc="04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31E00FF7"/>
    <w:multiLevelType w:val="hybridMultilevel"/>
    <w:tmpl w:val="D6DA0E98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97F065D"/>
    <w:multiLevelType w:val="singleLevel"/>
    <w:tmpl w:val="A7C268FC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19" w15:restartNumberingAfterBreak="0">
    <w:nsid w:val="3E0036EF"/>
    <w:multiLevelType w:val="hybridMultilevel"/>
    <w:tmpl w:val="7DAA4550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28A720D"/>
    <w:multiLevelType w:val="hybridMultilevel"/>
    <w:tmpl w:val="D1BC961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E124352"/>
    <w:multiLevelType w:val="multilevel"/>
    <w:tmpl w:val="D0EA3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584BC8"/>
    <w:multiLevelType w:val="multilevel"/>
    <w:tmpl w:val="142C46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C0E612D"/>
    <w:multiLevelType w:val="hybridMultilevel"/>
    <w:tmpl w:val="CADE4EE0"/>
    <w:lvl w:ilvl="0" w:tplc="BB3ED0C6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5E0C3658"/>
    <w:multiLevelType w:val="hybridMultilevel"/>
    <w:tmpl w:val="D380928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2D01A51"/>
    <w:multiLevelType w:val="hybridMultilevel"/>
    <w:tmpl w:val="90A0F442"/>
    <w:lvl w:ilvl="0" w:tplc="AF889102">
      <w:start w:val="1"/>
      <w:numFmt w:val="lowerLetter"/>
      <w:pStyle w:val="Heading6"/>
      <w:lvlText w:val="%1."/>
      <w:lvlJc w:val="left"/>
      <w:pPr>
        <w:tabs>
          <w:tab w:val="num" w:pos="2534"/>
        </w:tabs>
        <w:ind w:left="2534" w:hanging="360"/>
      </w:pPr>
    </w:lvl>
    <w:lvl w:ilvl="1" w:tplc="6BBEB124" w:tentative="1">
      <w:start w:val="1"/>
      <w:numFmt w:val="lowerLetter"/>
      <w:lvlText w:val="%2."/>
      <w:lvlJc w:val="left"/>
      <w:pPr>
        <w:tabs>
          <w:tab w:val="num" w:pos="3254"/>
        </w:tabs>
        <w:ind w:left="3254" w:hanging="360"/>
      </w:pPr>
    </w:lvl>
    <w:lvl w:ilvl="2" w:tplc="381E5250" w:tentative="1">
      <w:start w:val="1"/>
      <w:numFmt w:val="lowerRoman"/>
      <w:lvlText w:val="%3."/>
      <w:lvlJc w:val="right"/>
      <w:pPr>
        <w:tabs>
          <w:tab w:val="num" w:pos="3974"/>
        </w:tabs>
        <w:ind w:left="3974" w:hanging="180"/>
      </w:pPr>
    </w:lvl>
    <w:lvl w:ilvl="3" w:tplc="607865F6" w:tentative="1">
      <w:start w:val="1"/>
      <w:numFmt w:val="decimal"/>
      <w:lvlText w:val="%4."/>
      <w:lvlJc w:val="left"/>
      <w:pPr>
        <w:tabs>
          <w:tab w:val="num" w:pos="4694"/>
        </w:tabs>
        <w:ind w:left="4694" w:hanging="360"/>
      </w:pPr>
    </w:lvl>
    <w:lvl w:ilvl="4" w:tplc="0E8ED5B6" w:tentative="1">
      <w:start w:val="1"/>
      <w:numFmt w:val="lowerLetter"/>
      <w:lvlText w:val="%5."/>
      <w:lvlJc w:val="left"/>
      <w:pPr>
        <w:tabs>
          <w:tab w:val="num" w:pos="5414"/>
        </w:tabs>
        <w:ind w:left="5414" w:hanging="360"/>
      </w:pPr>
    </w:lvl>
    <w:lvl w:ilvl="5" w:tplc="5AF4AA72" w:tentative="1">
      <w:start w:val="1"/>
      <w:numFmt w:val="lowerRoman"/>
      <w:lvlText w:val="%6."/>
      <w:lvlJc w:val="right"/>
      <w:pPr>
        <w:tabs>
          <w:tab w:val="num" w:pos="6134"/>
        </w:tabs>
        <w:ind w:left="6134" w:hanging="180"/>
      </w:pPr>
    </w:lvl>
    <w:lvl w:ilvl="6" w:tplc="69A8C244" w:tentative="1">
      <w:start w:val="1"/>
      <w:numFmt w:val="decimal"/>
      <w:lvlText w:val="%7."/>
      <w:lvlJc w:val="left"/>
      <w:pPr>
        <w:tabs>
          <w:tab w:val="num" w:pos="6854"/>
        </w:tabs>
        <w:ind w:left="6854" w:hanging="360"/>
      </w:pPr>
    </w:lvl>
    <w:lvl w:ilvl="7" w:tplc="570CC952" w:tentative="1">
      <w:start w:val="1"/>
      <w:numFmt w:val="lowerLetter"/>
      <w:lvlText w:val="%8."/>
      <w:lvlJc w:val="left"/>
      <w:pPr>
        <w:tabs>
          <w:tab w:val="num" w:pos="7574"/>
        </w:tabs>
        <w:ind w:left="7574" w:hanging="360"/>
      </w:pPr>
    </w:lvl>
    <w:lvl w:ilvl="8" w:tplc="D65C33DA" w:tentative="1">
      <w:start w:val="1"/>
      <w:numFmt w:val="lowerRoman"/>
      <w:lvlText w:val="%9."/>
      <w:lvlJc w:val="right"/>
      <w:pPr>
        <w:tabs>
          <w:tab w:val="num" w:pos="8294"/>
        </w:tabs>
        <w:ind w:left="8294" w:hanging="180"/>
      </w:pPr>
    </w:lvl>
  </w:abstractNum>
  <w:abstractNum w:abstractNumId="26" w15:restartNumberingAfterBreak="0">
    <w:nsid w:val="631F6FF0"/>
    <w:multiLevelType w:val="hybridMultilevel"/>
    <w:tmpl w:val="58DC80D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AC02316"/>
    <w:multiLevelType w:val="hybridMultilevel"/>
    <w:tmpl w:val="6A165A40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33490A"/>
    <w:multiLevelType w:val="hybridMultilevel"/>
    <w:tmpl w:val="B01CC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956B3"/>
    <w:multiLevelType w:val="hybridMultilevel"/>
    <w:tmpl w:val="B7BE8372"/>
    <w:lvl w:ilvl="0" w:tplc="250A6DB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67052E"/>
    <w:multiLevelType w:val="hybridMultilevel"/>
    <w:tmpl w:val="F07C7E2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2EA5962"/>
    <w:multiLevelType w:val="hybridMultilevel"/>
    <w:tmpl w:val="7C60DB70"/>
    <w:lvl w:ilvl="0" w:tplc="04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32" w15:restartNumberingAfterBreak="0">
    <w:nsid w:val="77C76584"/>
    <w:multiLevelType w:val="hybridMultilevel"/>
    <w:tmpl w:val="48D0B3B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B651DFE"/>
    <w:multiLevelType w:val="hybridMultilevel"/>
    <w:tmpl w:val="6546C6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A369F5"/>
    <w:multiLevelType w:val="hybridMultilevel"/>
    <w:tmpl w:val="C75CBB10"/>
    <w:lvl w:ilvl="0" w:tplc="6A0CF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C90E45"/>
    <w:multiLevelType w:val="hybridMultilevel"/>
    <w:tmpl w:val="3C02832A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5"/>
  </w:num>
  <w:num w:numId="4">
    <w:abstractNumId w:val="8"/>
  </w:num>
  <w:num w:numId="5">
    <w:abstractNumId w:val="0"/>
  </w:num>
  <w:num w:numId="6">
    <w:abstractNumId w:val="18"/>
  </w:num>
  <w:num w:numId="7">
    <w:abstractNumId w:val="7"/>
  </w:num>
  <w:num w:numId="8">
    <w:abstractNumId w:val="4"/>
  </w:num>
  <w:num w:numId="9">
    <w:abstractNumId w:val="29"/>
  </w:num>
  <w:num w:numId="10">
    <w:abstractNumId w:val="23"/>
  </w:num>
  <w:num w:numId="11">
    <w:abstractNumId w:val="28"/>
  </w:num>
  <w:num w:numId="12">
    <w:abstractNumId w:val="17"/>
  </w:num>
  <w:num w:numId="13">
    <w:abstractNumId w:val="12"/>
  </w:num>
  <w:num w:numId="14">
    <w:abstractNumId w:val="26"/>
  </w:num>
  <w:num w:numId="15">
    <w:abstractNumId w:val="6"/>
  </w:num>
  <w:num w:numId="16">
    <w:abstractNumId w:val="31"/>
  </w:num>
  <w:num w:numId="17">
    <w:abstractNumId w:val="9"/>
  </w:num>
  <w:num w:numId="18">
    <w:abstractNumId w:val="3"/>
  </w:num>
  <w:num w:numId="19">
    <w:abstractNumId w:val="20"/>
  </w:num>
  <w:num w:numId="20">
    <w:abstractNumId w:val="27"/>
  </w:num>
  <w:num w:numId="21">
    <w:abstractNumId w:val="32"/>
  </w:num>
  <w:num w:numId="22">
    <w:abstractNumId w:val="24"/>
  </w:num>
  <w:num w:numId="23">
    <w:abstractNumId w:val="19"/>
  </w:num>
  <w:num w:numId="24">
    <w:abstractNumId w:val="11"/>
  </w:num>
  <w:num w:numId="25">
    <w:abstractNumId w:val="1"/>
  </w:num>
  <w:num w:numId="26">
    <w:abstractNumId w:val="30"/>
  </w:num>
  <w:num w:numId="27">
    <w:abstractNumId w:val="16"/>
  </w:num>
  <w:num w:numId="28">
    <w:abstractNumId w:val="35"/>
  </w:num>
  <w:num w:numId="29">
    <w:abstractNumId w:val="14"/>
  </w:num>
  <w:num w:numId="30">
    <w:abstractNumId w:val="21"/>
  </w:num>
  <w:num w:numId="31">
    <w:abstractNumId w:val="10"/>
  </w:num>
  <w:num w:numId="32">
    <w:abstractNumId w:val="33"/>
  </w:num>
  <w:num w:numId="33">
    <w:abstractNumId w:val="2"/>
  </w:num>
  <w:num w:numId="34">
    <w:abstractNumId w:val="22"/>
  </w:num>
  <w:num w:numId="35">
    <w:abstractNumId w:val="1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fr-FR" w:vendorID="9" w:dllVersion="512" w:checkStyle="1"/>
  <w:activeWritingStyle w:appName="MSWord" w:lang="nl-BE" w:vendorID="1" w:dllVersion="512" w:checkStyle="1"/>
  <w:activeWritingStyle w:appName="MSWord" w:lang="it-IT" w:vendorID="3" w:dllVersion="517" w:checkStyle="1"/>
  <w:activeWritingStyle w:appName="MSWord" w:lang="sv-SE" w:vendorID="0" w:dllVersion="512" w:checkStyle="1"/>
  <w:activeWritingStyle w:appName="MSWord" w:lang="pl-PL" w:vendorID="12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E8"/>
    <w:rsid w:val="00042815"/>
    <w:rsid w:val="00043F62"/>
    <w:rsid w:val="00054674"/>
    <w:rsid w:val="000559EB"/>
    <w:rsid w:val="00065E23"/>
    <w:rsid w:val="0006792B"/>
    <w:rsid w:val="000772E6"/>
    <w:rsid w:val="00090596"/>
    <w:rsid w:val="000A6E77"/>
    <w:rsid w:val="000B6F40"/>
    <w:rsid w:val="000C734C"/>
    <w:rsid w:val="00100559"/>
    <w:rsid w:val="00121DA8"/>
    <w:rsid w:val="00125AE7"/>
    <w:rsid w:val="001303F3"/>
    <w:rsid w:val="001308B8"/>
    <w:rsid w:val="00130B4A"/>
    <w:rsid w:val="001342C4"/>
    <w:rsid w:val="00137201"/>
    <w:rsid w:val="00157C28"/>
    <w:rsid w:val="00176566"/>
    <w:rsid w:val="00184E1C"/>
    <w:rsid w:val="00196DC1"/>
    <w:rsid w:val="001A01C9"/>
    <w:rsid w:val="001B56C6"/>
    <w:rsid w:val="001D0975"/>
    <w:rsid w:val="001D3909"/>
    <w:rsid w:val="001D7E87"/>
    <w:rsid w:val="001E360F"/>
    <w:rsid w:val="001E37C9"/>
    <w:rsid w:val="001F44A3"/>
    <w:rsid w:val="00205739"/>
    <w:rsid w:val="002166C1"/>
    <w:rsid w:val="002278DE"/>
    <w:rsid w:val="00227DE1"/>
    <w:rsid w:val="0023518D"/>
    <w:rsid w:val="00237474"/>
    <w:rsid w:val="00247C51"/>
    <w:rsid w:val="00273F90"/>
    <w:rsid w:val="00276E40"/>
    <w:rsid w:val="002856A9"/>
    <w:rsid w:val="002E2BF0"/>
    <w:rsid w:val="002F0EF5"/>
    <w:rsid w:val="002F2907"/>
    <w:rsid w:val="002F4C74"/>
    <w:rsid w:val="00311944"/>
    <w:rsid w:val="00312C3A"/>
    <w:rsid w:val="00315553"/>
    <w:rsid w:val="00354B68"/>
    <w:rsid w:val="00361AD7"/>
    <w:rsid w:val="00372260"/>
    <w:rsid w:val="003777CF"/>
    <w:rsid w:val="0038667F"/>
    <w:rsid w:val="00386DD4"/>
    <w:rsid w:val="00392407"/>
    <w:rsid w:val="003945B5"/>
    <w:rsid w:val="00394E0C"/>
    <w:rsid w:val="003A59D7"/>
    <w:rsid w:val="003B0407"/>
    <w:rsid w:val="003C35E9"/>
    <w:rsid w:val="003D4699"/>
    <w:rsid w:val="003D61DB"/>
    <w:rsid w:val="003D6684"/>
    <w:rsid w:val="003E5E1A"/>
    <w:rsid w:val="00402A40"/>
    <w:rsid w:val="004033DC"/>
    <w:rsid w:val="00421ABF"/>
    <w:rsid w:val="00432AC0"/>
    <w:rsid w:val="004425AC"/>
    <w:rsid w:val="00447D60"/>
    <w:rsid w:val="00480790"/>
    <w:rsid w:val="00493865"/>
    <w:rsid w:val="00496AE2"/>
    <w:rsid w:val="004A233F"/>
    <w:rsid w:val="004A7795"/>
    <w:rsid w:val="004C2F7D"/>
    <w:rsid w:val="004D1F83"/>
    <w:rsid w:val="004E1A2F"/>
    <w:rsid w:val="0051479D"/>
    <w:rsid w:val="005153DB"/>
    <w:rsid w:val="00526D5A"/>
    <w:rsid w:val="00526E92"/>
    <w:rsid w:val="005307E8"/>
    <w:rsid w:val="00550A58"/>
    <w:rsid w:val="00552A37"/>
    <w:rsid w:val="00555AB7"/>
    <w:rsid w:val="00560898"/>
    <w:rsid w:val="00565E69"/>
    <w:rsid w:val="0057114C"/>
    <w:rsid w:val="00596465"/>
    <w:rsid w:val="005A2738"/>
    <w:rsid w:val="005A573E"/>
    <w:rsid w:val="005A58E4"/>
    <w:rsid w:val="005B664C"/>
    <w:rsid w:val="005D7FF0"/>
    <w:rsid w:val="005F09BC"/>
    <w:rsid w:val="005F69EE"/>
    <w:rsid w:val="006103FB"/>
    <w:rsid w:val="00611FD3"/>
    <w:rsid w:val="0061227C"/>
    <w:rsid w:val="006263A3"/>
    <w:rsid w:val="00631D93"/>
    <w:rsid w:val="006361AE"/>
    <w:rsid w:val="00637A24"/>
    <w:rsid w:val="006405C5"/>
    <w:rsid w:val="006408D0"/>
    <w:rsid w:val="00643646"/>
    <w:rsid w:val="006564AC"/>
    <w:rsid w:val="00662106"/>
    <w:rsid w:val="0068038B"/>
    <w:rsid w:val="006B3ED7"/>
    <w:rsid w:val="006D727D"/>
    <w:rsid w:val="006E114A"/>
    <w:rsid w:val="00723134"/>
    <w:rsid w:val="00736402"/>
    <w:rsid w:val="007478CF"/>
    <w:rsid w:val="00757596"/>
    <w:rsid w:val="0076632A"/>
    <w:rsid w:val="00772A1D"/>
    <w:rsid w:val="00786AA2"/>
    <w:rsid w:val="007A0B45"/>
    <w:rsid w:val="007B5DAA"/>
    <w:rsid w:val="007C595A"/>
    <w:rsid w:val="007D124A"/>
    <w:rsid w:val="007D2178"/>
    <w:rsid w:val="007D6353"/>
    <w:rsid w:val="007E09DD"/>
    <w:rsid w:val="007F1127"/>
    <w:rsid w:val="0084493B"/>
    <w:rsid w:val="008534F4"/>
    <w:rsid w:val="008536B9"/>
    <w:rsid w:val="00866997"/>
    <w:rsid w:val="00881344"/>
    <w:rsid w:val="00881574"/>
    <w:rsid w:val="00885898"/>
    <w:rsid w:val="008972F5"/>
    <w:rsid w:val="008A0C87"/>
    <w:rsid w:val="008B5AA9"/>
    <w:rsid w:val="008C0DAD"/>
    <w:rsid w:val="008C3398"/>
    <w:rsid w:val="008C4902"/>
    <w:rsid w:val="008C722E"/>
    <w:rsid w:val="008D7EFF"/>
    <w:rsid w:val="00922719"/>
    <w:rsid w:val="009233F2"/>
    <w:rsid w:val="00925FFB"/>
    <w:rsid w:val="00950FB3"/>
    <w:rsid w:val="00952B55"/>
    <w:rsid w:val="00955438"/>
    <w:rsid w:val="00955E12"/>
    <w:rsid w:val="00956773"/>
    <w:rsid w:val="009570F3"/>
    <w:rsid w:val="00962295"/>
    <w:rsid w:val="00963C93"/>
    <w:rsid w:val="00977453"/>
    <w:rsid w:val="0098050E"/>
    <w:rsid w:val="00982BA5"/>
    <w:rsid w:val="009910CB"/>
    <w:rsid w:val="00997958"/>
    <w:rsid w:val="009C550E"/>
    <w:rsid w:val="009D485F"/>
    <w:rsid w:val="009E7D27"/>
    <w:rsid w:val="00A13A55"/>
    <w:rsid w:val="00A52170"/>
    <w:rsid w:val="00A53880"/>
    <w:rsid w:val="00A55A7A"/>
    <w:rsid w:val="00A8033B"/>
    <w:rsid w:val="00AA5C89"/>
    <w:rsid w:val="00AC6B93"/>
    <w:rsid w:val="00AF4AFC"/>
    <w:rsid w:val="00B27219"/>
    <w:rsid w:val="00B31315"/>
    <w:rsid w:val="00B33C64"/>
    <w:rsid w:val="00B370FA"/>
    <w:rsid w:val="00B520EA"/>
    <w:rsid w:val="00B53D74"/>
    <w:rsid w:val="00B76158"/>
    <w:rsid w:val="00B76456"/>
    <w:rsid w:val="00B831C5"/>
    <w:rsid w:val="00B933A0"/>
    <w:rsid w:val="00BA4940"/>
    <w:rsid w:val="00BA7C1B"/>
    <w:rsid w:val="00BC15B8"/>
    <w:rsid w:val="00BD227A"/>
    <w:rsid w:val="00BF39BF"/>
    <w:rsid w:val="00C231FF"/>
    <w:rsid w:val="00C3323A"/>
    <w:rsid w:val="00C3503A"/>
    <w:rsid w:val="00C357EE"/>
    <w:rsid w:val="00C82E1C"/>
    <w:rsid w:val="00C833E1"/>
    <w:rsid w:val="00C915D4"/>
    <w:rsid w:val="00C923DA"/>
    <w:rsid w:val="00C9314D"/>
    <w:rsid w:val="00CA1647"/>
    <w:rsid w:val="00CA1B01"/>
    <w:rsid w:val="00CB39D2"/>
    <w:rsid w:val="00CC1E74"/>
    <w:rsid w:val="00CD4B04"/>
    <w:rsid w:val="00CE3359"/>
    <w:rsid w:val="00CE55B5"/>
    <w:rsid w:val="00CF0A00"/>
    <w:rsid w:val="00D019B4"/>
    <w:rsid w:val="00D059FD"/>
    <w:rsid w:val="00D106D0"/>
    <w:rsid w:val="00D1283C"/>
    <w:rsid w:val="00D149EC"/>
    <w:rsid w:val="00D17E93"/>
    <w:rsid w:val="00D246A5"/>
    <w:rsid w:val="00D334D5"/>
    <w:rsid w:val="00D36919"/>
    <w:rsid w:val="00D440A2"/>
    <w:rsid w:val="00D627D7"/>
    <w:rsid w:val="00D65AE0"/>
    <w:rsid w:val="00D81F7F"/>
    <w:rsid w:val="00D9224C"/>
    <w:rsid w:val="00D9729C"/>
    <w:rsid w:val="00D976B4"/>
    <w:rsid w:val="00DA4FDA"/>
    <w:rsid w:val="00DB341C"/>
    <w:rsid w:val="00DB6EAA"/>
    <w:rsid w:val="00DC0108"/>
    <w:rsid w:val="00DF1391"/>
    <w:rsid w:val="00E15C8F"/>
    <w:rsid w:val="00E563DC"/>
    <w:rsid w:val="00E61BDA"/>
    <w:rsid w:val="00E67438"/>
    <w:rsid w:val="00E8310B"/>
    <w:rsid w:val="00E90173"/>
    <w:rsid w:val="00EC6FB0"/>
    <w:rsid w:val="00ED037B"/>
    <w:rsid w:val="00EF1AA5"/>
    <w:rsid w:val="00EF7F55"/>
    <w:rsid w:val="00F0722A"/>
    <w:rsid w:val="00F10A2A"/>
    <w:rsid w:val="00F169AD"/>
    <w:rsid w:val="00F20C5D"/>
    <w:rsid w:val="00F31DDB"/>
    <w:rsid w:val="00F3553A"/>
    <w:rsid w:val="00F80377"/>
    <w:rsid w:val="00F834C7"/>
    <w:rsid w:val="00F90C2C"/>
    <w:rsid w:val="00F95B2A"/>
    <w:rsid w:val="00FA05FA"/>
    <w:rsid w:val="00FB2DBB"/>
    <w:rsid w:val="00FC5BF0"/>
    <w:rsid w:val="00FD100C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DFABD"/>
  <w15:chartTrackingRefBased/>
  <w15:docId w15:val="{975E7D4B-9F19-420D-8E9F-D1426573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91"/>
    <w:pPr>
      <w:spacing w:before="60" w:after="60"/>
      <w:ind w:left="357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ind w:left="1718" w:hanging="357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3"/>
      </w:numPr>
      <w:ind w:left="2001" w:hanging="357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ind w:left="45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i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 w:line="240" w:lineRule="atLeast"/>
      <w:ind w:firstLine="360"/>
      <w:jc w:val="both"/>
    </w:pPr>
    <w:rPr>
      <w:rFonts w:ascii="Garamond" w:hAnsi="Garamond"/>
      <w:spacing w:val="-5"/>
      <w:sz w:val="24"/>
      <w:lang w:val="fr-FR"/>
    </w:rPr>
  </w:style>
  <w:style w:type="paragraph" w:styleId="BodyText2">
    <w:name w:val="Body Text 2"/>
    <w:basedOn w:val="Normal"/>
    <w:rPr>
      <w:b/>
      <w:sz w:val="24"/>
    </w:rPr>
  </w:style>
  <w:style w:type="paragraph" w:styleId="BodyText3">
    <w:name w:val="Body Text 3"/>
    <w:basedOn w:val="Normal"/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1077"/>
    </w:pPr>
  </w:style>
  <w:style w:type="paragraph" w:styleId="BodyTextIndent3">
    <w:name w:val="Body Text Indent 3"/>
    <w:basedOn w:val="Normal"/>
    <w:pPr>
      <w:ind w:left="1080"/>
    </w:pPr>
    <w:rPr>
      <w:i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ind w:left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660"/>
    </w:p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</w:p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</w:p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</w:p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</w:p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</w:pPr>
  </w:style>
  <w:style w:type="paragraph" w:customStyle="1" w:styleId="ProjectTitle">
    <w:name w:val="ProjectTitle"/>
    <w:basedOn w:val="Title"/>
    <w:rPr>
      <w:sz w:val="60"/>
      <w:lang w:val="en-US"/>
    </w:rPr>
  </w:style>
  <w:style w:type="paragraph" w:styleId="Title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DistributionTitles">
    <w:name w:val="DocDistributionTitles"/>
    <w:basedOn w:val="Normal"/>
    <w:rPr>
      <w:b/>
      <w:sz w:val="32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pPr>
      <w:spacing w:before="0" w:after="0"/>
      <w:ind w:left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  <w:ind w:left="0"/>
    </w:pPr>
    <w:rPr>
      <w:rFonts w:ascii="Arial" w:hAnsi="Arial" w:cs="Arial"/>
      <w:sz w:val="16"/>
      <w:szCs w:val="16"/>
    </w:rPr>
  </w:style>
  <w:style w:type="paragraph" w:customStyle="1" w:styleId="xl25">
    <w:name w:val="xl25"/>
    <w:basedOn w:val="Normal"/>
    <w:pPr>
      <w:spacing w:before="100" w:beforeAutospacing="1" w:after="100" w:afterAutospacing="1"/>
      <w:ind w:left="0"/>
      <w:jc w:val="center"/>
    </w:pPr>
    <w:rPr>
      <w:rFonts w:ascii="Arial" w:hAnsi="Arial" w:cs="Arial"/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  <w:ind w:left="0"/>
    </w:pPr>
    <w:rPr>
      <w:rFonts w:ascii="Arial" w:hAnsi="Arial" w:cs="Arial"/>
      <w:sz w:val="16"/>
      <w:szCs w:val="16"/>
    </w:rPr>
  </w:style>
  <w:style w:type="paragraph" w:customStyle="1" w:styleId="xl27">
    <w:name w:val="xl27"/>
    <w:basedOn w:val="Normal"/>
    <w:pPr>
      <w:spacing w:before="100" w:beforeAutospacing="1" w:after="100" w:afterAutospacing="1"/>
      <w:ind w:left="0"/>
    </w:pPr>
    <w:rPr>
      <w:rFonts w:ascii="Arial" w:hAnsi="Arial" w:cs="Arial"/>
      <w:b/>
      <w:bCs/>
      <w:sz w:val="16"/>
      <w:szCs w:val="16"/>
    </w:rPr>
  </w:style>
  <w:style w:type="paragraph" w:customStyle="1" w:styleId="xl28">
    <w:name w:val="xl28"/>
    <w:basedOn w:val="Normal"/>
    <w:pPr>
      <w:spacing w:before="100" w:beforeAutospacing="1" w:after="100" w:afterAutospacing="1"/>
      <w:ind w:left="0"/>
      <w:jc w:val="right"/>
    </w:pPr>
    <w:rPr>
      <w:rFonts w:ascii="Arial" w:hAnsi="Arial" w:cs="Arial"/>
      <w:sz w:val="16"/>
      <w:szCs w:val="16"/>
    </w:rPr>
  </w:style>
  <w:style w:type="character" w:customStyle="1" w:styleId="C01TextStepNumber">
    <w:name w:val="C01_Text_Step_Number"/>
    <w:rsid w:val="005A58E4"/>
    <w:rPr>
      <w:rFonts w:ascii="Arial" w:hAnsi="Arial"/>
      <w:b/>
      <w:sz w:val="22"/>
      <w:lang w:val="en-US"/>
    </w:rPr>
  </w:style>
  <w:style w:type="character" w:customStyle="1" w:styleId="C101TextStepNumber">
    <w:name w:val="C101_Text_Step_Number"/>
    <w:rsid w:val="005A58E4"/>
    <w:rPr>
      <w:rFonts w:ascii="Arial" w:hAnsi="Arial"/>
      <w:b/>
      <w:sz w:val="22"/>
      <w:lang w:val="en-US"/>
    </w:rPr>
  </w:style>
  <w:style w:type="paragraph" w:customStyle="1" w:styleId="P101Step">
    <w:name w:val="P101_Step"/>
    <w:basedOn w:val="BodyText"/>
    <w:rsid w:val="005A58E4"/>
    <w:pPr>
      <w:spacing w:before="180" w:after="180" w:line="240" w:lineRule="auto"/>
      <w:ind w:left="576" w:hanging="576"/>
      <w:jc w:val="left"/>
    </w:pPr>
    <w:rPr>
      <w:rFonts w:ascii="Arial" w:eastAsia="Arial Unicode MS" w:hAnsi="Arial" w:cs="Arial"/>
      <w:spacing w:val="0"/>
      <w:sz w:val="20"/>
      <w:lang w:val="en-US"/>
    </w:rPr>
  </w:style>
  <w:style w:type="character" w:customStyle="1" w:styleId="C100TextExample">
    <w:name w:val="C100_Text_Example"/>
    <w:rsid w:val="004C2F7D"/>
    <w:rPr>
      <w:b/>
      <w:lang w:val="en-US"/>
    </w:rPr>
  </w:style>
  <w:style w:type="paragraph" w:customStyle="1" w:styleId="P100BlankLine">
    <w:name w:val="P100_Blank_Line"/>
    <w:basedOn w:val="Normal"/>
    <w:rsid w:val="004C2F7D"/>
    <w:pPr>
      <w:spacing w:before="0" w:after="0"/>
      <w:ind w:left="0"/>
    </w:pPr>
    <w:rPr>
      <w:rFonts w:ascii="Arial" w:eastAsia="Arial Unicode MS" w:hAnsi="Arial" w:cs="Arial"/>
      <w:sz w:val="20"/>
      <w:lang w:val="en-US"/>
    </w:rPr>
  </w:style>
  <w:style w:type="paragraph" w:customStyle="1" w:styleId="P101TableField">
    <w:name w:val="P101_Table_Field"/>
    <w:basedOn w:val="Normal"/>
    <w:rsid w:val="004C2F7D"/>
    <w:pPr>
      <w:spacing w:before="120"/>
      <w:ind w:left="0"/>
    </w:pPr>
    <w:rPr>
      <w:rFonts w:ascii="Arial" w:eastAsia="Arial Unicode MS" w:hAnsi="Arial" w:cs="Arial"/>
      <w:sz w:val="20"/>
      <w:lang w:val="en-US"/>
    </w:rPr>
  </w:style>
  <w:style w:type="paragraph" w:customStyle="1" w:styleId="P101TableFieldDef">
    <w:name w:val="P101_Table_FieldDef"/>
    <w:basedOn w:val="P101TableField"/>
    <w:rsid w:val="004C2F7D"/>
  </w:style>
  <w:style w:type="paragraph" w:customStyle="1" w:styleId="P102H2Screen">
    <w:name w:val="P102_H2_Screen"/>
    <w:basedOn w:val="Normal"/>
    <w:rsid w:val="004C2F7D"/>
    <w:pPr>
      <w:keepNext/>
      <w:pageBreakBefore/>
      <w:spacing w:before="0" w:after="40"/>
      <w:ind w:left="0"/>
      <w:outlineLvl w:val="1"/>
    </w:pPr>
    <w:rPr>
      <w:rFonts w:ascii="Arial" w:eastAsia="Arial Unicode MS" w:hAnsi="Arial" w:cs="Arial"/>
      <w:b/>
      <w:lang w:val="en-US"/>
    </w:rPr>
  </w:style>
  <w:style w:type="paragraph" w:customStyle="1" w:styleId="P101StepScreenInfo">
    <w:name w:val="P101_Step_ScreenInfo"/>
    <w:basedOn w:val="P101Step"/>
    <w:rsid w:val="004C2F7D"/>
    <w:pPr>
      <w:spacing w:before="0"/>
    </w:pPr>
    <w:rPr>
      <w:sz w:val="16"/>
    </w:rPr>
  </w:style>
  <w:style w:type="paragraph" w:customStyle="1" w:styleId="P101TableExample">
    <w:name w:val="P101_Table_Example"/>
    <w:basedOn w:val="P101TableFieldDef"/>
    <w:rsid w:val="004C2F7D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4C2F7D"/>
    <w:pPr>
      <w:jc w:val="center"/>
    </w:pPr>
  </w:style>
  <w:style w:type="paragraph" w:customStyle="1" w:styleId="P101TableHeading">
    <w:name w:val="P101_Table_Heading"/>
    <w:basedOn w:val="BodyText"/>
    <w:rsid w:val="004C2F7D"/>
    <w:pPr>
      <w:keepNext/>
      <w:spacing w:after="60" w:line="240" w:lineRule="auto"/>
      <w:ind w:left="0" w:firstLine="0"/>
      <w:jc w:val="center"/>
    </w:pPr>
    <w:rPr>
      <w:rFonts w:ascii="Arial" w:eastAsia="Arial Unicode MS" w:hAnsi="Arial" w:cs="Arial"/>
      <w:b/>
      <w:spacing w:val="0"/>
      <w:sz w:val="20"/>
      <w:lang w:val="en-US"/>
    </w:rPr>
  </w:style>
  <w:style w:type="paragraph" w:customStyle="1" w:styleId="P102GraphicScreen">
    <w:name w:val="P102_Graphic_Screen"/>
    <w:basedOn w:val="Normal"/>
    <w:rsid w:val="004C2F7D"/>
    <w:pPr>
      <w:spacing w:before="0" w:after="240"/>
      <w:ind w:left="0"/>
    </w:pPr>
    <w:rPr>
      <w:rFonts w:ascii="Arial" w:eastAsia="Arial Unicode MS" w:hAnsi="Arial" w:cs="Arial"/>
      <w:sz w:val="20"/>
      <w:lang w:val="en-US"/>
    </w:rPr>
  </w:style>
  <w:style w:type="character" w:customStyle="1" w:styleId="C100TextMenuPath">
    <w:name w:val="C100_Text_Menu_Path"/>
    <w:rsid w:val="00B76456"/>
    <w:rPr>
      <w:b/>
      <w:lang w:val="en-US"/>
    </w:rPr>
  </w:style>
  <w:style w:type="character" w:customStyle="1" w:styleId="Heading1Char">
    <w:name w:val="Heading 1 Char"/>
    <w:link w:val="Heading1"/>
    <w:rsid w:val="00402A40"/>
    <w:rPr>
      <w:b/>
      <w:sz w:val="28"/>
      <w:lang w:val="en-GB" w:eastAsia="en-US" w:bidi="ar-SA"/>
    </w:rPr>
  </w:style>
  <w:style w:type="paragraph" w:styleId="PlainText">
    <w:name w:val="Plain Text"/>
    <w:basedOn w:val="Normal"/>
    <w:rsid w:val="009233F2"/>
    <w:pPr>
      <w:spacing w:before="0" w:after="0"/>
      <w:ind w:left="0"/>
    </w:pPr>
    <w:rPr>
      <w:rFonts w:ascii="Courier New" w:hAnsi="Courier New" w:cs="Courier New"/>
      <w:sz w:val="20"/>
      <w:lang w:val="en-US"/>
    </w:rPr>
  </w:style>
  <w:style w:type="character" w:customStyle="1" w:styleId="Heading2Char">
    <w:name w:val="Heading 2 Char"/>
    <w:link w:val="Heading2"/>
    <w:rsid w:val="00B27219"/>
    <w:rPr>
      <w:b/>
      <w:sz w:val="24"/>
      <w:lang w:val="en-GB"/>
    </w:rPr>
  </w:style>
  <w:style w:type="character" w:customStyle="1" w:styleId="markedcontent">
    <w:name w:val="markedcontent"/>
    <w:basedOn w:val="DefaultParagraphFont"/>
    <w:rsid w:val="007E09DD"/>
  </w:style>
  <w:style w:type="paragraph" w:styleId="ListParagraph">
    <w:name w:val="List Paragraph"/>
    <w:basedOn w:val="Normal"/>
    <w:uiPriority w:val="34"/>
    <w:qFormat/>
    <w:rsid w:val="007E09DD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dcusms256.driv.com:844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ylebge\Application%20Data\Microsoft\Templates\TENNEC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FFB85D7F6E143B3FE314D52F60E60" ma:contentTypeVersion="30" ma:contentTypeDescription="Create a new document." ma:contentTypeScope="" ma:versionID="d3ceec31b9e1aece14f4caf413b2fb2c">
  <xsd:schema xmlns:xsd="http://www.w3.org/2001/XMLSchema" xmlns:xs="http://www.w3.org/2001/XMLSchema" xmlns:p="http://schemas.microsoft.com/office/2006/metadata/properties" xmlns:ns1="http://schemas.microsoft.com/sharepoint/v3" xmlns:ns2="db04c9b6-f498-4b0e-bace-8b72a565add9" xmlns:ns3="cd7cdcfa-45d8-4044-8ef3-8ad07649c3ff" xmlns:ns4="4eeb2c4b-fe65-4ff7-a305-7fe5c420f90e" targetNamespace="http://schemas.microsoft.com/office/2006/metadata/properties" ma:root="true" ma:fieldsID="5d36c9777ac493572fedeb0c14171c21" ns1:_="" ns2:_="" ns3:_="" ns4:_="">
    <xsd:import namespace="http://schemas.microsoft.com/sharepoint/v3"/>
    <xsd:import namespace="db04c9b6-f498-4b0e-bace-8b72a565add9"/>
    <xsd:import namespace="cd7cdcfa-45d8-4044-8ef3-8ad07649c3ff"/>
    <xsd:import namespace="4eeb2c4b-fe65-4ff7-a305-7fe5c420f90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4c9b6-f498-4b0e-bace-8b72a565ad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cdcfa-45d8-4044-8ef3-8ad07649c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b2c4b-fe65-4ff7-a305-7fe5c420f90e" elementFormDefault="qualified">
    <xsd:import namespace="http://schemas.microsoft.com/office/2006/documentManagement/types"/>
    <xsd:import namespace="http://schemas.microsoft.com/office/infopath/2007/PartnerControls"/>
    <xsd:element name="Notes" ma:index="21" nillable="true" ma:displayName="Notes" ma:description="Notes" ma:format="Dropdown" ma:internalName="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db04c9b6-f498-4b0e-bace-8b72a565add9">
      <UserInfo>
        <DisplayName/>
        <AccountId xsi:nil="true"/>
        <AccountType/>
      </UserInfo>
    </SharedWithUsers>
    <Notes xmlns="4eeb2c4b-fe65-4ff7-a305-7fe5c420f90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9BBFA-B674-4B8E-8601-C55650D7A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EFA211-4841-4C7D-B473-C85F80472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04c9b6-f498-4b0e-bace-8b72a565add9"/>
    <ds:schemaRef ds:uri="cd7cdcfa-45d8-4044-8ef3-8ad07649c3ff"/>
    <ds:schemaRef ds:uri="4eeb2c4b-fe65-4ff7-a305-7fe5c420f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9B8E4-E0B9-431B-A6A1-1868EBCAF0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b04c9b6-f498-4b0e-bace-8b72a565add9"/>
    <ds:schemaRef ds:uri="4eeb2c4b-fe65-4ff7-a305-7fe5c420f90e"/>
  </ds:schemaRefs>
</ds:datastoreItem>
</file>

<file path=customXml/itemProps4.xml><?xml version="1.0" encoding="utf-8"?>
<ds:datastoreItem xmlns:ds="http://schemas.openxmlformats.org/officeDocument/2006/customXml" ds:itemID="{79F84797-FDCF-4D57-984B-21521DE7EF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TENNECO.dot</Template>
  <TotalTime>12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Manugistics</vt:lpstr>
    </vt:vector>
  </TitlesOfParts>
  <Manager>Andre Croes</Manager>
  <Company>TAE</Company>
  <LinksUpToDate>false</LinksUpToDate>
  <CharactersWithSpaces>1270</CharactersWithSpaces>
  <SharedDoc>false</SharedDoc>
  <HLinks>
    <vt:vector size="24" baseType="variant">
      <vt:variant>
        <vt:i4>5046323</vt:i4>
      </vt:variant>
      <vt:variant>
        <vt:i4>87</vt:i4>
      </vt:variant>
      <vt:variant>
        <vt:i4>0</vt:i4>
      </vt:variant>
      <vt:variant>
        <vt:i4>5</vt:i4>
      </vt:variant>
      <vt:variant>
        <vt:lpwstr>http://supportwfm.kaba.com/access/unauthenticated?return_to=http%3A%2F%2Fsupportwfm.kaba.com%2Frequests%2Fnew</vt:lpwstr>
      </vt:variant>
      <vt:variant>
        <vt:lpwstr/>
      </vt:variant>
      <vt:variant>
        <vt:i4>65646</vt:i4>
      </vt:variant>
      <vt:variant>
        <vt:i4>84</vt:i4>
      </vt:variant>
      <vt:variant>
        <vt:i4>0</vt:i4>
      </vt:variant>
      <vt:variant>
        <vt:i4>5</vt:i4>
      </vt:variant>
      <vt:variant>
        <vt:lpwstr>mailto:docu2010en@kbs.kaba.com</vt:lpwstr>
      </vt:variant>
      <vt:variant>
        <vt:lpwstr/>
      </vt:variant>
      <vt:variant>
        <vt:i4>6160460</vt:i4>
      </vt:variant>
      <vt:variant>
        <vt:i4>81</vt:i4>
      </vt:variant>
      <vt:variant>
        <vt:i4>0</vt:i4>
      </vt:variant>
      <vt:variant>
        <vt:i4>5</vt:i4>
      </vt:variant>
      <vt:variant>
        <vt:lpwstr>http://taitc160:8080/BCommERPWeb/</vt:lpwstr>
      </vt:variant>
      <vt:variant>
        <vt:lpwstr/>
      </vt:variant>
      <vt:variant>
        <vt:i4>6225997</vt:i4>
      </vt:variant>
      <vt:variant>
        <vt:i4>78</vt:i4>
      </vt:variant>
      <vt:variant>
        <vt:i4>0</vt:i4>
      </vt:variant>
      <vt:variant>
        <vt:i4>5</vt:i4>
      </vt:variant>
      <vt:variant>
        <vt:lpwstr>http://taitc070:8080/BCommERPWeb/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Manugistics</dc:title>
  <dc:subject>V1.0</dc:subject>
  <dc:creator>Danny Smeets</dc:creator>
  <cp:keywords/>
  <cp:lastModifiedBy>Roselle Cartagena</cp:lastModifiedBy>
  <cp:revision>4</cp:revision>
  <cp:lastPrinted>2006-07-28T12:24:00Z</cp:lastPrinted>
  <dcterms:created xsi:type="dcterms:W3CDTF">2021-08-11T14:15:00Z</dcterms:created>
  <dcterms:modified xsi:type="dcterms:W3CDTF">2022-08-16T15:58:00Z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0x01010070EFFB85D7F6E143B3FE314D52F60E60</vt:lpwstr>
  </property>
  <property fmtid="{D5CDD505-2E9C-101B-9397-08002B2CF9AE}" pid="3" name="Order">
    <vt:r8>63200</vt:r8>
  </property>
  <property fmtid="{D5CDD505-2E9C-101B-9397-08002B2CF9AE}" pid="4" name="xd_Signature">
    <vt:bool>false</vt:bool>
  </property>
  <property fmtid="{D5CDD505-2E9C-101B-9397-08002B2CF9AE}" pid="5" name="GUID">
    <vt:lpwstr>f5bca8a2-bc9c-4883-b370-06cbcd02aebe</vt:lpwstr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